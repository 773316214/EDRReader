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viewer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786" w:type="dxa"/>
        <w:jc w:val="center"/>
        <w:tblLayout w:type="fixed"/>
        <w:tblLook w:val="04A0" w:firstRow="1" w:lastRow="0" w:firstColumn="1" w:lastColumn="0" w:noHBand="0" w:noVBand="1"/>
      </w:tblPr>
      <w:tblGrid>
        <w:gridCol w:w="5064"/>
        <w:gridCol w:w="4722"/>
      </w:tblGrid>
      <w:tr w:rsidR="007F0A96">
        <w:trPr>
          <w:trHeight w:val="747"/>
          <w:jc w:val="center"/>
        </w:trPr>
        <w:tc>
          <w:tcPr>
            <w:tcW w:w="5064" w:type="dxa"/>
            <w:vMerge w:val="restart"/>
            <w:vAlign w:val="center"/>
          </w:tcPr>
          <w:p w:rsidR="007F0A96" w:rsidRDefault="007F0A96">
            <w:pPr>
              <w:ind w:firstLine="480"/>
              <w:jc w:val="center"/>
            </w:pPr>
          </w:p>
        </w:tc>
        <w:tc>
          <w:tcPr>
            <w:tcW w:w="4722" w:type="dxa"/>
            <w:vAlign w:val="center"/>
          </w:tcPr>
          <w:p w:rsidR="007F0A96" w:rsidRDefault="00A50093">
            <w:pPr>
              <w:autoSpaceDE w:val="0"/>
              <w:jc w:val="left"/>
              <w:rPr>
                <w:rFonts w:eastAsia="楷体"/>
                <w:szCs w:val="21"/>
              </w:rPr>
            </w:pPr>
            <w:r>
              <w:rPr>
                <w:rFonts w:eastAsia="楷体"/>
                <w:szCs w:val="21"/>
              </w:rPr>
              <w:t>文件编号：</w:t>
            </w:r>
          </w:p>
          <w:p w:rsidR="007F0A96" w:rsidRDefault="00A50093">
            <w:pPr>
              <w:autoSpaceDE w:val="0"/>
              <w:rPr>
                <w:rFonts w:eastAsia="楷体"/>
                <w:szCs w:val="21"/>
              </w:rPr>
            </w:pPr>
            <w:r>
              <w:rPr>
                <w:rFonts w:eastAsia="楷体"/>
                <w:szCs w:val="21"/>
              </w:rPr>
              <w:t>版</w:t>
            </w:r>
            <w:r>
              <w:rPr>
                <w:rFonts w:eastAsia="楷体" w:hint="eastAsia"/>
                <w:szCs w:val="21"/>
              </w:rPr>
              <w:t xml:space="preserve"> </w:t>
            </w:r>
            <w:r>
              <w:rPr>
                <w:rFonts w:eastAsia="楷体"/>
                <w:szCs w:val="21"/>
              </w:rPr>
              <w:t>本</w:t>
            </w:r>
            <w:r>
              <w:rPr>
                <w:rFonts w:eastAsia="楷体" w:hint="eastAsia"/>
                <w:szCs w:val="21"/>
              </w:rPr>
              <w:t xml:space="preserve"> </w:t>
            </w:r>
            <w:r>
              <w:rPr>
                <w:rFonts w:eastAsia="楷体"/>
                <w:szCs w:val="21"/>
              </w:rPr>
              <w:t>号：</w:t>
            </w:r>
            <w:r w:rsidR="007D0F81">
              <w:rPr>
                <w:rFonts w:eastAsia="楷体"/>
                <w:szCs w:val="21"/>
              </w:rPr>
              <w:t>V</w:t>
            </w:r>
            <w:r w:rsidR="007D0F81">
              <w:rPr>
                <w:rFonts w:eastAsia="楷体" w:hint="eastAsia"/>
                <w:szCs w:val="21"/>
              </w:rPr>
              <w:t>1</w:t>
            </w:r>
            <w:r>
              <w:rPr>
                <w:rFonts w:eastAsia="楷体"/>
                <w:szCs w:val="21"/>
              </w:rPr>
              <w:t>.0</w:t>
            </w:r>
          </w:p>
          <w:p w:rsidR="007F0A96" w:rsidRDefault="00A50093">
            <w:pPr>
              <w:autoSpaceDE w:val="0"/>
              <w:rPr>
                <w:rFonts w:eastAsia="楷体"/>
                <w:sz w:val="28"/>
                <w:szCs w:val="28"/>
              </w:rPr>
            </w:pPr>
            <w:r>
              <w:rPr>
                <w:rFonts w:eastAsia="楷体"/>
                <w:szCs w:val="21"/>
              </w:rPr>
              <w:t>密</w:t>
            </w:r>
            <w:r>
              <w:rPr>
                <w:rFonts w:eastAsia="楷体" w:hint="eastAsia"/>
                <w:szCs w:val="21"/>
              </w:rPr>
              <w:t xml:space="preserve"> </w:t>
            </w:r>
            <w:r>
              <w:rPr>
                <w:rFonts w:eastAsia="楷体"/>
                <w:szCs w:val="21"/>
              </w:rPr>
              <w:t xml:space="preserve">   </w:t>
            </w:r>
            <w:r>
              <w:rPr>
                <w:rFonts w:eastAsia="楷体"/>
                <w:szCs w:val="21"/>
              </w:rPr>
              <w:t>级：内部</w:t>
            </w:r>
          </w:p>
        </w:tc>
      </w:tr>
      <w:tr w:rsidR="007F0A96">
        <w:trPr>
          <w:trHeight w:val="1861"/>
          <w:jc w:val="center"/>
        </w:trPr>
        <w:tc>
          <w:tcPr>
            <w:tcW w:w="5064" w:type="dxa"/>
            <w:vMerge/>
            <w:vAlign w:val="center"/>
          </w:tcPr>
          <w:p w:rsidR="007F0A96" w:rsidRDefault="007F0A96">
            <w:pPr>
              <w:ind w:firstLine="480"/>
              <w:jc w:val="center"/>
            </w:pPr>
          </w:p>
        </w:tc>
        <w:tc>
          <w:tcPr>
            <w:tcW w:w="4722" w:type="dxa"/>
            <w:vAlign w:val="center"/>
          </w:tcPr>
          <w:p w:rsidR="007F0A96" w:rsidRDefault="007F0A96">
            <w:pPr>
              <w:ind w:firstLine="420"/>
              <w:rPr>
                <w:szCs w:val="21"/>
              </w:rPr>
            </w:pPr>
          </w:p>
        </w:tc>
      </w:tr>
      <w:tr w:rsidR="007F0A96">
        <w:trPr>
          <w:trHeight w:val="1194"/>
          <w:jc w:val="center"/>
        </w:trPr>
        <w:tc>
          <w:tcPr>
            <w:tcW w:w="9786" w:type="dxa"/>
            <w:gridSpan w:val="2"/>
            <w:vAlign w:val="center"/>
          </w:tcPr>
          <w:p w:rsidR="007F0A96" w:rsidRDefault="0096336A" w:rsidP="00BB7A51">
            <w:pPr>
              <w:pStyle w:val="HRa"/>
              <w:rPr>
                <w:rFonts w:eastAsia="仿宋"/>
              </w:rPr>
            </w:pPr>
            <w:r w:rsidRPr="0096336A">
              <w:rPr>
                <w:rFonts w:eastAsia="仿宋" w:hint="eastAsia"/>
                <w:spacing w:val="0"/>
                <w:szCs w:val="52"/>
              </w:rPr>
              <w:t>EDR</w:t>
            </w:r>
            <w:r w:rsidRPr="0096336A">
              <w:rPr>
                <w:rFonts w:eastAsia="仿宋" w:hint="eastAsia"/>
                <w:spacing w:val="0"/>
                <w:szCs w:val="52"/>
              </w:rPr>
              <w:t>读取设备开发方案</w:t>
            </w:r>
            <w:r w:rsidR="00BB7A51">
              <w:rPr>
                <w:rFonts w:eastAsia="仿宋" w:hint="eastAsia"/>
                <w:spacing w:val="0"/>
                <w:szCs w:val="52"/>
              </w:rPr>
              <w:t>（上位机）</w:t>
            </w:r>
            <w:r w:rsidRPr="0096336A">
              <w:rPr>
                <w:rFonts w:eastAsia="仿宋" w:hint="eastAsia"/>
                <w:spacing w:val="0"/>
                <w:szCs w:val="52"/>
              </w:rPr>
              <w:t>V1.0</w:t>
            </w:r>
          </w:p>
        </w:tc>
      </w:tr>
      <w:tr w:rsidR="007F0A96">
        <w:trPr>
          <w:trHeight w:val="1568"/>
          <w:jc w:val="center"/>
        </w:trPr>
        <w:tc>
          <w:tcPr>
            <w:tcW w:w="9786" w:type="dxa"/>
            <w:gridSpan w:val="2"/>
            <w:vAlign w:val="center"/>
          </w:tcPr>
          <w:p w:rsidR="007F0A96" w:rsidRDefault="007F0A96">
            <w:pPr>
              <w:pStyle w:val="HRb"/>
              <w:ind w:firstLine="1446"/>
              <w:jc w:val="both"/>
            </w:pPr>
          </w:p>
        </w:tc>
      </w:tr>
      <w:tr w:rsidR="007F0A96">
        <w:trPr>
          <w:trHeight w:val="1872"/>
          <w:jc w:val="center"/>
        </w:trPr>
        <w:tc>
          <w:tcPr>
            <w:tcW w:w="9786" w:type="dxa"/>
            <w:gridSpan w:val="2"/>
            <w:vAlign w:val="center"/>
          </w:tcPr>
          <w:tbl>
            <w:tblPr>
              <w:tblStyle w:val="af4"/>
              <w:tblpPr w:leftFromText="180" w:rightFromText="180" w:vertAnchor="page" w:horzAnchor="margin" w:tblpXSpec="center" w:tblpY="1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942"/>
              <w:gridCol w:w="2808"/>
            </w:tblGrid>
            <w:tr w:rsidR="007F0A96">
              <w:trPr>
                <w:trHeight w:val="561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b w:val="0"/>
                      <w:sz w:val="36"/>
                      <w:szCs w:val="36"/>
                    </w:rPr>
                    <w:t>编制部门：</w:t>
                  </w:r>
                </w:p>
              </w:tc>
              <w:tc>
                <w:tcPr>
                  <w:tcW w:w="2808" w:type="dxa"/>
                  <w:tcBorders>
                    <w:bottom w:val="single" w:sz="4" w:space="0" w:color="auto"/>
                  </w:tcBorders>
                  <w:vAlign w:val="bottom"/>
                </w:tcPr>
                <w:p w:rsidR="007F0A96" w:rsidRDefault="00A50093">
                  <w:pPr>
                    <w:pStyle w:val="HRb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anchor distT="0" distB="0" distL="114300" distR="114300" simplePos="0" relativeHeight="251656704" behindDoc="1" locked="0" layoutInCell="1" allowOverlap="1">
                        <wp:simplePos x="0" y="0"/>
                        <wp:positionH relativeFrom="column">
                          <wp:posOffset>571500</wp:posOffset>
                        </wp:positionH>
                        <wp:positionV relativeFrom="paragraph">
                          <wp:posOffset>70485</wp:posOffset>
                        </wp:positionV>
                        <wp:extent cx="490220" cy="1166495"/>
                        <wp:effectExtent l="342900" t="0" r="309880" b="0"/>
                        <wp:wrapNone/>
                        <wp:docPr id="1" name="图片 1" descr="45d1a21233ead20557ac0f69c0adf3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图片 1" descr="45d1a21233ead20557ac0f69c0adf3a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clrChange>
                                    <a:clrFrom>
                                      <a:srgbClr val="A2A19D">
                                        <a:alpha val="100000"/>
                                      </a:srgbClr>
                                    </a:clrFrom>
                                    <a:clrTo>
                                      <a:srgbClr val="A2A19D">
                                        <a:alpha val="100000"/>
                                        <a:alpha val="0"/>
                                      </a:srgbClr>
                                    </a:clrTo>
                                  </a:clrChange>
                                  <a:biLevel thresh="5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1736" t="37544" r="33031" b="35281"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490220" cy="11664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b w:val="0"/>
                      <w:sz w:val="36"/>
                      <w:szCs w:val="36"/>
                    </w:rPr>
                    <w:t>研发中心</w:t>
                  </w:r>
                </w:p>
              </w:tc>
            </w:tr>
            <w:tr w:rsidR="007F0A96">
              <w:trPr>
                <w:trHeight w:val="553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b w:val="0"/>
                      <w:sz w:val="36"/>
                      <w:szCs w:val="36"/>
                    </w:rPr>
                    <w:t>编</w:t>
                  </w:r>
                  <w:r>
                    <w:rPr>
                      <w:b w:val="0"/>
                      <w:sz w:val="36"/>
                      <w:szCs w:val="36"/>
                    </w:rPr>
                    <w:t xml:space="preserve">    </w:t>
                  </w:r>
                  <w:r>
                    <w:rPr>
                      <w:b w:val="0"/>
                      <w:sz w:val="36"/>
                      <w:szCs w:val="36"/>
                    </w:rPr>
                    <w:t>制：</w:t>
                  </w:r>
                </w:p>
              </w:tc>
              <w:tc>
                <w:tcPr>
                  <w:tcW w:w="2808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:rsidR="007F0A96" w:rsidRDefault="007F0A96">
                  <w:pPr>
                    <w:pStyle w:val="HRb"/>
                    <w:ind w:firstLine="720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</w:p>
              </w:tc>
            </w:tr>
            <w:tr w:rsidR="007F0A96">
              <w:trPr>
                <w:trHeight w:val="561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b w:val="0"/>
                      <w:sz w:val="36"/>
                      <w:szCs w:val="36"/>
                    </w:rPr>
                    <w:t>审</w:t>
                  </w:r>
                  <w:r>
                    <w:rPr>
                      <w:b w:val="0"/>
                      <w:sz w:val="36"/>
                      <w:szCs w:val="36"/>
                    </w:rPr>
                    <w:t xml:space="preserve">    </w:t>
                  </w:r>
                  <w:r>
                    <w:rPr>
                      <w:b w:val="0"/>
                      <w:sz w:val="36"/>
                      <w:szCs w:val="36"/>
                    </w:rPr>
                    <w:t>核</w:t>
                  </w:r>
                  <w:r>
                    <w:rPr>
                      <w:b w:val="0"/>
                      <w:sz w:val="36"/>
                      <w:szCs w:val="36"/>
                      <w:lang w:eastAsia="zh-TW"/>
                    </w:rPr>
                    <w:t>：</w:t>
                  </w:r>
                </w:p>
              </w:tc>
              <w:tc>
                <w:tcPr>
                  <w:tcW w:w="2808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:rsidR="007F0A96" w:rsidRDefault="00A50093">
                  <w:pPr>
                    <w:pStyle w:val="HRb"/>
                    <w:ind w:firstLine="720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rFonts w:ascii="Arial" w:hAnsi="Arial" w:cs="Arial" w:hint="eastAsia"/>
                      <w:bCs/>
                      <w:noProof/>
                      <w:sz w:val="24"/>
                    </w:rPr>
                    <w:drawing>
                      <wp:anchor distT="0" distB="0" distL="114300" distR="114300" simplePos="0" relativeHeight="251657728" behindDoc="1" locked="0" layoutInCell="1" allowOverlap="1">
                        <wp:simplePos x="0" y="0"/>
                        <wp:positionH relativeFrom="column">
                          <wp:posOffset>219075</wp:posOffset>
                        </wp:positionH>
                        <wp:positionV relativeFrom="paragraph">
                          <wp:posOffset>46355</wp:posOffset>
                        </wp:positionV>
                        <wp:extent cx="1083945" cy="389890"/>
                        <wp:effectExtent l="0" t="0" r="1905" b="10160"/>
                        <wp:wrapNone/>
                        <wp:docPr id="8" name="图片 8" descr="4daa7354b1917016bb7a2898354b9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图片 8" descr="4daa7354b1917016bb7a2898354b9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biLevel thresh="50000"/>
                                  <a:grayscl/>
                                </a:blip>
                                <a:srcRect l="33786" t="45178" r="40598" b="425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3945" cy="3898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 w:rsidR="007F0A96">
              <w:trPr>
                <w:trHeight w:val="521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b w:val="0"/>
                      <w:sz w:val="36"/>
                      <w:szCs w:val="36"/>
                    </w:rPr>
                    <w:t>批</w:t>
                  </w:r>
                  <w:r>
                    <w:rPr>
                      <w:b w:val="0"/>
                      <w:sz w:val="36"/>
                      <w:szCs w:val="36"/>
                    </w:rPr>
                    <w:t xml:space="preserve">    </w:t>
                  </w:r>
                  <w:r>
                    <w:rPr>
                      <w:b w:val="0"/>
                      <w:sz w:val="36"/>
                      <w:szCs w:val="36"/>
                    </w:rPr>
                    <w:t>准</w:t>
                  </w:r>
                  <w:r>
                    <w:rPr>
                      <w:b w:val="0"/>
                      <w:sz w:val="36"/>
                      <w:szCs w:val="36"/>
                      <w:lang w:eastAsia="zh-TW"/>
                    </w:rPr>
                    <w:t>：</w:t>
                  </w:r>
                </w:p>
              </w:tc>
              <w:tc>
                <w:tcPr>
                  <w:tcW w:w="2808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:rsidR="007F0A96" w:rsidRDefault="007F0A96">
                  <w:pPr>
                    <w:pStyle w:val="HRb"/>
                    <w:ind w:firstLine="720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</w:p>
              </w:tc>
            </w:tr>
            <w:tr w:rsidR="007F0A96">
              <w:trPr>
                <w:trHeight w:val="521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>会</w:t>
                  </w: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 xml:space="preserve"> </w:t>
                  </w:r>
                  <w:r>
                    <w:rPr>
                      <w:b w:val="0"/>
                      <w:sz w:val="36"/>
                      <w:szCs w:val="36"/>
                    </w:rPr>
                    <w:t xml:space="preserve">   </w:t>
                  </w: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>签：</w:t>
                  </w:r>
                </w:p>
              </w:tc>
              <w:tc>
                <w:tcPr>
                  <w:tcW w:w="2808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:rsidR="007F0A96" w:rsidRDefault="007F0A96">
                  <w:pPr>
                    <w:pStyle w:val="HRb"/>
                    <w:ind w:firstLine="720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</w:p>
              </w:tc>
            </w:tr>
            <w:tr w:rsidR="007F0A96">
              <w:trPr>
                <w:trHeight w:val="521"/>
              </w:trPr>
              <w:tc>
                <w:tcPr>
                  <w:tcW w:w="1942" w:type="dxa"/>
                  <w:vAlign w:val="bottom"/>
                </w:tcPr>
                <w:p w:rsidR="007F0A96" w:rsidRDefault="00A50093">
                  <w:pPr>
                    <w:pStyle w:val="HRb"/>
                    <w:jc w:val="both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>归</w:t>
                  </w: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 xml:space="preserve"> </w:t>
                  </w:r>
                  <w:r>
                    <w:rPr>
                      <w:b w:val="0"/>
                      <w:sz w:val="36"/>
                      <w:szCs w:val="36"/>
                    </w:rPr>
                    <w:t xml:space="preserve">   </w:t>
                  </w:r>
                  <w:r>
                    <w:rPr>
                      <w:rFonts w:hint="eastAsia"/>
                      <w:b w:val="0"/>
                      <w:sz w:val="36"/>
                      <w:szCs w:val="36"/>
                    </w:rPr>
                    <w:t>档</w:t>
                  </w:r>
                  <w:r>
                    <w:rPr>
                      <w:b w:val="0"/>
                      <w:sz w:val="36"/>
                      <w:szCs w:val="36"/>
                      <w:lang w:eastAsia="zh-TW"/>
                    </w:rPr>
                    <w:t>：</w:t>
                  </w:r>
                </w:p>
              </w:tc>
              <w:tc>
                <w:tcPr>
                  <w:tcW w:w="2808" w:type="dxa"/>
                  <w:tcBorders>
                    <w:top w:val="single" w:sz="4" w:space="0" w:color="auto"/>
                    <w:bottom w:val="single" w:sz="4" w:space="0" w:color="auto"/>
                  </w:tcBorders>
                  <w:vAlign w:val="bottom"/>
                </w:tcPr>
                <w:p w:rsidR="007F0A96" w:rsidRDefault="007F0A96">
                  <w:pPr>
                    <w:pStyle w:val="HRb"/>
                    <w:ind w:firstLine="720"/>
                    <w:textAlignment w:val="bottom"/>
                    <w:rPr>
                      <w:b w:val="0"/>
                      <w:sz w:val="36"/>
                      <w:szCs w:val="36"/>
                    </w:rPr>
                  </w:pPr>
                </w:p>
              </w:tc>
            </w:tr>
          </w:tbl>
          <w:p w:rsidR="007F0A96" w:rsidRDefault="007F0A96">
            <w:pPr>
              <w:pStyle w:val="HRb"/>
              <w:ind w:firstLine="1446"/>
              <w:jc w:val="both"/>
            </w:pPr>
          </w:p>
        </w:tc>
      </w:tr>
      <w:tr w:rsidR="007F0A96">
        <w:trPr>
          <w:trHeight w:val="3831"/>
          <w:jc w:val="center"/>
        </w:trPr>
        <w:tc>
          <w:tcPr>
            <w:tcW w:w="9786" w:type="dxa"/>
            <w:gridSpan w:val="2"/>
            <w:vAlign w:val="bottom"/>
          </w:tcPr>
          <w:p w:rsidR="007F0A96" w:rsidRDefault="00EE0E9A">
            <w:pPr>
              <w:pStyle w:val="HRc"/>
              <w:ind w:firstLine="883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0;text-align:left;margin-left:43.35pt;margin-top:203.4pt;width:393.4pt;height:48.5pt;z-index:-251657728;mso-wrap-distance-left:9pt;mso-wrap-distance-right:9pt;mso-position-horizontal-relative:text;mso-position-vertical-relative:text;mso-width-relative:page;mso-height-relative:page" wrapcoords="-41 0 -41 21268 21600 21268 21600 0 -41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" stroked="f">
                  <v:textbox style="mso-next-textbox:#文本框 2">
                    <w:txbxContent>
                      <w:p w:rsidR="005C091E" w:rsidRDefault="005C091E">
                        <w:pPr>
                          <w:pStyle w:val="ae"/>
                          <w:ind w:firstLine="880"/>
                          <w:jc w:val="both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rFonts w:hint="eastAsia"/>
                            <w:sz w:val="44"/>
                            <w:szCs w:val="44"/>
                          </w:rPr>
                          <w:t>南京维思科汽车科技有限公司</w:t>
                        </w:r>
                      </w:p>
                      <w:p w:rsidR="005C091E" w:rsidRDefault="005C091E">
                        <w:pPr>
                          <w:ind w:left="480" w:firstLine="420"/>
                          <w:jc w:val="center"/>
                        </w:pPr>
                      </w:p>
                      <w:tbl>
                        <w:tblPr>
                          <w:tblW w:w="0" w:type="auto"/>
                          <w:tblLayout w:type="fixed"/>
                          <w:tblCellMar>
                            <w:left w:w="0" w:type="dxa"/>
                            <w:right w:w="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360"/>
                        </w:tblGrid>
                        <w:tr w:rsidR="005C091E">
                          <w:tc>
                            <w:tcPr>
                              <w:tcW w:w="360" w:type="dxa"/>
                            </w:tcPr>
                            <w:p w:rsidR="005C091E" w:rsidRDefault="005C091E">
                              <w:pPr>
                                <w:pStyle w:val="ac"/>
                                <w:ind w:left="480" w:firstLine="36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文件名称：</w:t>
                              </w:r>
                            </w:p>
                          </w:tc>
                        </w:tr>
                      </w:tbl>
                      <w:p w:rsidR="005C091E" w:rsidRDefault="005C091E">
                        <w:pPr>
                          <w:ind w:firstLine="420"/>
                          <w:jc w:val="center"/>
                        </w:pPr>
                        <w:r>
                          <w:t>Q</w:t>
                        </w:r>
                      </w:p>
                    </w:txbxContent>
                  </v:textbox>
                  <w10:wrap type="tight"/>
                </v:shape>
              </w:pict>
            </w:r>
          </w:p>
        </w:tc>
      </w:tr>
    </w:tbl>
    <w:p w:rsidR="007F0A96" w:rsidRDefault="007F0A96">
      <w:pPr>
        <w:ind w:firstLine="420"/>
        <w:sectPr w:rsidR="007F0A96" w:rsidSect="002573C3">
          <w:headerReference w:type="default" r:id="rId11"/>
          <w:type w:val="continuous"/>
          <w:pgSz w:w="11906" w:h="16838"/>
          <w:pgMar w:top="1440" w:right="1021" w:bottom="1440" w:left="1021" w:header="851" w:footer="992" w:gutter="0"/>
          <w:pgNumType w:start="1"/>
          <w:cols w:space="425"/>
          <w:docGrid w:type="linesAndChars" w:linePitch="312"/>
        </w:sectPr>
      </w:pPr>
    </w:p>
    <w:p w:rsidR="007F0A96" w:rsidRDefault="00A50093">
      <w:pPr>
        <w:spacing w:line="360" w:lineRule="auto"/>
        <w:ind w:firstLine="56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更改历史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4"/>
        <w:gridCol w:w="5820"/>
        <w:gridCol w:w="1572"/>
        <w:gridCol w:w="1784"/>
      </w:tblGrid>
      <w:tr w:rsidR="007F0A96" w:rsidTr="00623A60">
        <w:trPr>
          <w:trHeight w:val="89"/>
        </w:trPr>
        <w:tc>
          <w:tcPr>
            <w:tcW w:w="448" w:type="pct"/>
            <w:vAlign w:val="center"/>
          </w:tcPr>
          <w:p w:rsidR="007F0A96" w:rsidRDefault="00A50093">
            <w:r>
              <w:t>版本</w:t>
            </w:r>
          </w:p>
        </w:tc>
        <w:tc>
          <w:tcPr>
            <w:tcW w:w="2887" w:type="pct"/>
            <w:vAlign w:val="center"/>
          </w:tcPr>
          <w:p w:rsidR="007F0A96" w:rsidRDefault="00A50093">
            <w:r>
              <w:t>更改描述</w:t>
            </w:r>
          </w:p>
        </w:tc>
        <w:tc>
          <w:tcPr>
            <w:tcW w:w="780" w:type="pct"/>
            <w:vAlign w:val="center"/>
          </w:tcPr>
          <w:p w:rsidR="007F0A96" w:rsidRDefault="00A50093">
            <w:r>
              <w:t>更改日期</w:t>
            </w:r>
          </w:p>
        </w:tc>
        <w:tc>
          <w:tcPr>
            <w:tcW w:w="885" w:type="pct"/>
            <w:vAlign w:val="center"/>
          </w:tcPr>
          <w:p w:rsidR="007F0A96" w:rsidRDefault="00A50093">
            <w:r>
              <w:t>更改人</w:t>
            </w:r>
          </w:p>
        </w:tc>
      </w:tr>
      <w:tr w:rsidR="007F0A96">
        <w:trPr>
          <w:trHeight w:val="70"/>
        </w:trPr>
        <w:tc>
          <w:tcPr>
            <w:tcW w:w="448" w:type="pct"/>
          </w:tcPr>
          <w:p w:rsidR="007F0A96" w:rsidRDefault="00623A60">
            <w:r>
              <w:rPr>
                <w:rFonts w:hint="eastAsia"/>
              </w:rPr>
              <w:t>1</w:t>
            </w:r>
            <w:r w:rsidR="00A50093">
              <w:t>.0</w:t>
            </w:r>
          </w:p>
        </w:tc>
        <w:tc>
          <w:tcPr>
            <w:tcW w:w="2887" w:type="pct"/>
          </w:tcPr>
          <w:p w:rsidR="007F0A96" w:rsidRPr="00623A60" w:rsidRDefault="00623A60" w:rsidP="00623A60">
            <w:pPr>
              <w:rPr>
                <w:sz w:val="21"/>
              </w:rPr>
            </w:pPr>
            <w:r w:rsidRPr="00623A60">
              <w:rPr>
                <w:rFonts w:hint="eastAsia"/>
                <w:sz w:val="21"/>
              </w:rPr>
              <w:t>初版</w:t>
            </w:r>
          </w:p>
        </w:tc>
        <w:tc>
          <w:tcPr>
            <w:tcW w:w="780" w:type="pct"/>
          </w:tcPr>
          <w:p w:rsidR="007F0A96" w:rsidRDefault="00A50093">
            <w:r>
              <w:rPr>
                <w:rFonts w:hint="eastAsia"/>
              </w:rPr>
              <w:t>2</w:t>
            </w:r>
            <w:r w:rsidR="0096336A">
              <w:t>022/06</w:t>
            </w:r>
            <w:r>
              <w:t>/</w:t>
            </w:r>
            <w:r w:rsidR="0096336A">
              <w:t>01</w:t>
            </w:r>
          </w:p>
        </w:tc>
        <w:tc>
          <w:tcPr>
            <w:tcW w:w="886" w:type="pct"/>
          </w:tcPr>
          <w:p w:rsidR="007F0A96" w:rsidRDefault="00A50093">
            <w:r>
              <w:rPr>
                <w:rFonts w:hint="eastAsia"/>
              </w:rPr>
              <w:t>段兆炳</w:t>
            </w:r>
          </w:p>
        </w:tc>
      </w:tr>
      <w:tr w:rsidR="007F0A96" w:rsidTr="00623A60">
        <w:trPr>
          <w:trHeight w:val="70"/>
        </w:trPr>
        <w:tc>
          <w:tcPr>
            <w:tcW w:w="448" w:type="pct"/>
          </w:tcPr>
          <w:p w:rsidR="007F0A96" w:rsidRDefault="007F0A96"/>
        </w:tc>
        <w:tc>
          <w:tcPr>
            <w:tcW w:w="2887" w:type="pct"/>
          </w:tcPr>
          <w:p w:rsidR="007F0A96" w:rsidRDefault="007F0A96"/>
        </w:tc>
        <w:tc>
          <w:tcPr>
            <w:tcW w:w="780" w:type="pct"/>
          </w:tcPr>
          <w:p w:rsidR="007F0A96" w:rsidRDefault="007F0A96"/>
        </w:tc>
        <w:tc>
          <w:tcPr>
            <w:tcW w:w="885" w:type="pct"/>
          </w:tcPr>
          <w:p w:rsidR="007F0A96" w:rsidRDefault="007F0A96"/>
        </w:tc>
      </w:tr>
      <w:tr w:rsidR="007F0A96" w:rsidTr="00623A60">
        <w:trPr>
          <w:trHeight w:val="70"/>
        </w:trPr>
        <w:tc>
          <w:tcPr>
            <w:tcW w:w="448" w:type="pct"/>
          </w:tcPr>
          <w:p w:rsidR="007F0A96" w:rsidRDefault="007F0A96"/>
        </w:tc>
        <w:tc>
          <w:tcPr>
            <w:tcW w:w="2887" w:type="pct"/>
          </w:tcPr>
          <w:p w:rsidR="007F0A96" w:rsidRDefault="007F0A96"/>
        </w:tc>
        <w:tc>
          <w:tcPr>
            <w:tcW w:w="780" w:type="pct"/>
          </w:tcPr>
          <w:p w:rsidR="007F0A96" w:rsidRDefault="007F0A96"/>
        </w:tc>
        <w:tc>
          <w:tcPr>
            <w:tcW w:w="885" w:type="pct"/>
          </w:tcPr>
          <w:p w:rsidR="007F0A96" w:rsidRDefault="007F0A96"/>
        </w:tc>
      </w:tr>
      <w:tr w:rsidR="007F0A96" w:rsidTr="00623A60">
        <w:trPr>
          <w:trHeight w:val="70"/>
        </w:trPr>
        <w:tc>
          <w:tcPr>
            <w:tcW w:w="448" w:type="pct"/>
          </w:tcPr>
          <w:p w:rsidR="007F0A96" w:rsidRDefault="007F0A96"/>
        </w:tc>
        <w:tc>
          <w:tcPr>
            <w:tcW w:w="2887" w:type="pct"/>
          </w:tcPr>
          <w:p w:rsidR="007F0A96" w:rsidRDefault="007F0A96"/>
        </w:tc>
        <w:tc>
          <w:tcPr>
            <w:tcW w:w="780" w:type="pct"/>
          </w:tcPr>
          <w:p w:rsidR="007F0A96" w:rsidRDefault="007F0A96"/>
        </w:tc>
        <w:tc>
          <w:tcPr>
            <w:tcW w:w="885" w:type="pct"/>
          </w:tcPr>
          <w:p w:rsidR="007F0A96" w:rsidRDefault="007F0A96"/>
        </w:tc>
      </w:tr>
      <w:tr w:rsidR="007F0A96" w:rsidTr="00623A60">
        <w:trPr>
          <w:trHeight w:val="70"/>
        </w:trPr>
        <w:tc>
          <w:tcPr>
            <w:tcW w:w="448" w:type="pct"/>
          </w:tcPr>
          <w:p w:rsidR="007F0A96" w:rsidRDefault="007F0A96"/>
        </w:tc>
        <w:tc>
          <w:tcPr>
            <w:tcW w:w="2887" w:type="pct"/>
          </w:tcPr>
          <w:p w:rsidR="007F0A96" w:rsidRDefault="007F0A96"/>
        </w:tc>
        <w:tc>
          <w:tcPr>
            <w:tcW w:w="780" w:type="pct"/>
          </w:tcPr>
          <w:p w:rsidR="007F0A96" w:rsidRDefault="007F0A96"/>
        </w:tc>
        <w:tc>
          <w:tcPr>
            <w:tcW w:w="885" w:type="pct"/>
          </w:tcPr>
          <w:p w:rsidR="007F0A96" w:rsidRDefault="007F0A96"/>
        </w:tc>
      </w:tr>
      <w:tr w:rsidR="007F0A96" w:rsidTr="00623A60">
        <w:trPr>
          <w:trHeight w:val="70"/>
        </w:trPr>
        <w:tc>
          <w:tcPr>
            <w:tcW w:w="448" w:type="pct"/>
          </w:tcPr>
          <w:p w:rsidR="007F0A96" w:rsidRDefault="007F0A96"/>
        </w:tc>
        <w:tc>
          <w:tcPr>
            <w:tcW w:w="2887" w:type="pct"/>
          </w:tcPr>
          <w:p w:rsidR="007F0A96" w:rsidRDefault="007F0A96"/>
        </w:tc>
        <w:tc>
          <w:tcPr>
            <w:tcW w:w="780" w:type="pct"/>
          </w:tcPr>
          <w:p w:rsidR="007F0A96" w:rsidRDefault="007F0A96"/>
        </w:tc>
        <w:tc>
          <w:tcPr>
            <w:tcW w:w="885" w:type="pct"/>
          </w:tcPr>
          <w:p w:rsidR="007F0A96" w:rsidRDefault="007F0A96"/>
        </w:tc>
      </w:tr>
    </w:tbl>
    <w:p w:rsidR="007F0A96" w:rsidRDefault="007F0A96">
      <w:pPr>
        <w:spacing w:line="360" w:lineRule="auto"/>
        <w:ind w:firstLine="480"/>
      </w:pPr>
    </w:p>
    <w:p w:rsidR="007F0A96" w:rsidRDefault="00A50093">
      <w:pPr>
        <w:spacing w:line="360" w:lineRule="auto"/>
        <w:ind w:firstLine="480"/>
        <w:jc w:val="center"/>
        <w:rPr>
          <w:b/>
          <w:sz w:val="32"/>
          <w:szCs w:val="32"/>
        </w:rPr>
      </w:pPr>
      <w:bookmarkStart w:id="0" w:name="_Toc533583864"/>
      <w:r>
        <w:br w:type="page"/>
      </w:r>
      <w:bookmarkEnd w:id="0"/>
    </w:p>
    <w:bookmarkStart w:id="1" w:name="目录结束" w:displacedByCustomXml="next"/>
    <w:bookmarkStart w:id="2" w:name="_Toc141061924" w:displacedByCustomXml="next"/>
    <w:sdt>
      <w:sdtPr>
        <w:rPr>
          <w:rFonts w:ascii="Times New Roman" w:eastAsia="宋体" w:hAnsi="Times New Roman" w:cs="Times New Roman"/>
          <w:bCs w:val="0"/>
          <w:color w:val="auto"/>
          <w:kern w:val="2"/>
          <w:sz w:val="24"/>
          <w:szCs w:val="24"/>
          <w:lang w:val="zh-CN"/>
        </w:rPr>
        <w:id w:val="-409462308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7F0A96" w:rsidRDefault="00A50093" w:rsidP="006100AF">
          <w:pPr>
            <w:pStyle w:val="TOC1"/>
            <w:spacing w:after="156"/>
          </w:pPr>
          <w:r>
            <w:rPr>
              <w:lang w:val="zh-CN"/>
            </w:rPr>
            <w:t>目录</w:t>
          </w:r>
        </w:p>
        <w:p w:rsidR="00517A8C" w:rsidRDefault="00A50093">
          <w:pPr>
            <w:pStyle w:val="11"/>
            <w:tabs>
              <w:tab w:val="right" w:leader="dot" w:pos="985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977004" w:history="1">
            <w:r w:rsidR="00517A8C" w:rsidRPr="002A520F">
              <w:rPr>
                <w:rStyle w:val="af8"/>
                <w:noProof/>
              </w:rPr>
              <w:t xml:space="preserve">1 </w:t>
            </w:r>
            <w:r w:rsidR="00517A8C" w:rsidRPr="002A520F">
              <w:rPr>
                <w:rStyle w:val="af8"/>
                <w:noProof/>
              </w:rPr>
              <w:t>概述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_Toc104977004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5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05" w:history="1">
            <w:r w:rsidR="00517A8C" w:rsidRPr="002A520F">
              <w:rPr>
                <w:rStyle w:val="af8"/>
                <w:noProof/>
              </w:rPr>
              <w:t xml:space="preserve">1.1 </w:t>
            </w:r>
            <w:r w:rsidR="00517A8C" w:rsidRPr="002A520F">
              <w:rPr>
                <w:rStyle w:val="af8"/>
                <w:noProof/>
              </w:rPr>
              <w:t>编写目的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_Toc104977005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5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06" w:history="1">
            <w:r w:rsidR="00517A8C" w:rsidRPr="002A520F">
              <w:rPr>
                <w:rStyle w:val="af8"/>
                <w:noProof/>
              </w:rPr>
              <w:t xml:space="preserve">1.2 </w:t>
            </w:r>
            <w:r w:rsidR="00517A8C" w:rsidRPr="002A520F">
              <w:rPr>
                <w:rStyle w:val="af8"/>
                <w:noProof/>
              </w:rPr>
              <w:t>输入文件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_Toc104977006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5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11"/>
            <w:tabs>
              <w:tab w:val="right" w:leader="dot" w:pos="9854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07" w:history="1">
            <w:r w:rsidR="00517A8C" w:rsidRPr="002A520F">
              <w:rPr>
                <w:rStyle w:val="af8"/>
                <w:noProof/>
              </w:rPr>
              <w:t>2 UI</w:t>
            </w:r>
            <w:r w:rsidR="00517A8C" w:rsidRPr="002A520F">
              <w:rPr>
                <w:rStyle w:val="af8"/>
                <w:noProof/>
              </w:rPr>
              <w:t>设计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_Toc104977007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6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08" w:history="1">
            <w:r w:rsidR="00517A8C" w:rsidRPr="002A520F">
              <w:rPr>
                <w:rStyle w:val="af8"/>
                <w:noProof/>
              </w:rPr>
              <w:t>2.1 ECU</w:t>
            </w:r>
            <w:r w:rsidR="00517A8C" w:rsidRPr="002A520F">
              <w:rPr>
                <w:rStyle w:val="af8"/>
                <w:noProof/>
              </w:rPr>
              <w:t>信息读取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_Toc104977008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6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09" w:history="1">
            <w:r w:rsidR="00517A8C" w:rsidRPr="002A520F">
              <w:rPr>
                <w:rStyle w:val="af8"/>
                <w:noProof/>
              </w:rPr>
              <w:t xml:space="preserve">2.1.1 </w:t>
            </w:r>
            <w:r w:rsidR="00517A8C" w:rsidRPr="002A520F">
              <w:rPr>
                <w:rStyle w:val="af8"/>
                <w:noProof/>
              </w:rPr>
              <w:t>读取序列号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_Toc104977009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6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0" w:history="1">
            <w:r w:rsidR="00517A8C" w:rsidRPr="002A520F">
              <w:rPr>
                <w:rStyle w:val="af8"/>
                <w:noProof/>
              </w:rPr>
              <w:t xml:space="preserve">2.1.2 </w:t>
            </w:r>
            <w:r w:rsidR="00517A8C" w:rsidRPr="002A520F">
              <w:rPr>
                <w:rStyle w:val="af8"/>
                <w:noProof/>
              </w:rPr>
              <w:t>读取硬件版本号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_Toc104977010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7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1" w:history="1">
            <w:r w:rsidR="00517A8C" w:rsidRPr="002A520F">
              <w:rPr>
                <w:rStyle w:val="af8"/>
                <w:noProof/>
              </w:rPr>
              <w:t xml:space="preserve">2.1.3 </w:t>
            </w:r>
            <w:r w:rsidR="00517A8C" w:rsidRPr="002A520F">
              <w:rPr>
                <w:rStyle w:val="af8"/>
                <w:noProof/>
              </w:rPr>
              <w:t>读取软件版本号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_Toc104977011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7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2" w:history="1">
            <w:r w:rsidR="00517A8C" w:rsidRPr="002A520F">
              <w:rPr>
                <w:rStyle w:val="af8"/>
                <w:noProof/>
              </w:rPr>
              <w:t xml:space="preserve">2.1.4 </w:t>
            </w:r>
            <w:r w:rsidR="00517A8C" w:rsidRPr="002A520F">
              <w:rPr>
                <w:rStyle w:val="af8"/>
                <w:noProof/>
              </w:rPr>
              <w:t>读取生产日期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_Toc104977012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7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3" w:history="1">
            <w:r w:rsidR="00517A8C" w:rsidRPr="002A520F">
              <w:rPr>
                <w:rStyle w:val="af8"/>
                <w:noProof/>
              </w:rPr>
              <w:t xml:space="preserve">2.1.5 </w:t>
            </w:r>
            <w:r w:rsidR="00517A8C" w:rsidRPr="002A520F">
              <w:rPr>
                <w:rStyle w:val="af8"/>
                <w:noProof/>
              </w:rPr>
              <w:t>读取功能配置字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_Toc104977013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7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4" w:history="1">
            <w:r w:rsidR="00517A8C" w:rsidRPr="002A520F">
              <w:rPr>
                <w:rStyle w:val="af8"/>
                <w:noProof/>
              </w:rPr>
              <w:t xml:space="preserve">2.2 </w:t>
            </w:r>
            <w:r w:rsidR="00517A8C" w:rsidRPr="002A520F">
              <w:rPr>
                <w:rStyle w:val="af8"/>
                <w:noProof/>
              </w:rPr>
              <w:t>故障信息查询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_Toc104977014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7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5" w:history="1">
            <w:r w:rsidR="00517A8C" w:rsidRPr="002A520F">
              <w:rPr>
                <w:rStyle w:val="af8"/>
                <w:noProof/>
              </w:rPr>
              <w:t xml:space="preserve">2.2.1 </w:t>
            </w:r>
            <w:r w:rsidR="00517A8C" w:rsidRPr="002A520F">
              <w:rPr>
                <w:rStyle w:val="af8"/>
                <w:noProof/>
              </w:rPr>
              <w:t>清除故障码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_Toc104977015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8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6" w:history="1">
            <w:r w:rsidR="00517A8C" w:rsidRPr="002A520F">
              <w:rPr>
                <w:rStyle w:val="af8"/>
                <w:noProof/>
              </w:rPr>
              <w:t xml:space="preserve">2.2.2 </w:t>
            </w:r>
            <w:r w:rsidR="00517A8C" w:rsidRPr="002A520F">
              <w:rPr>
                <w:rStyle w:val="af8"/>
                <w:noProof/>
              </w:rPr>
              <w:t>读取故障信息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_Toc104977016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8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7" w:history="1">
            <w:r w:rsidR="00517A8C" w:rsidRPr="002A520F">
              <w:rPr>
                <w:rStyle w:val="af8"/>
                <w:noProof/>
              </w:rPr>
              <w:t xml:space="preserve">2.3 </w:t>
            </w:r>
            <w:r w:rsidR="00517A8C" w:rsidRPr="002A520F">
              <w:rPr>
                <w:rStyle w:val="af8"/>
                <w:noProof/>
              </w:rPr>
              <w:t>事件数据解析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_Toc104977017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8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8" w:history="1">
            <w:r w:rsidR="00517A8C" w:rsidRPr="002A520F">
              <w:rPr>
                <w:rStyle w:val="af8"/>
                <w:noProof/>
              </w:rPr>
              <w:t xml:space="preserve">2.3.1 </w:t>
            </w:r>
            <w:r w:rsidR="00517A8C" w:rsidRPr="002A520F">
              <w:rPr>
                <w:rStyle w:val="af8"/>
                <w:noProof/>
              </w:rPr>
              <w:t>法规数据解析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_Toc104977018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8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19" w:history="1">
            <w:r w:rsidR="00517A8C" w:rsidRPr="002A520F">
              <w:rPr>
                <w:rStyle w:val="af8"/>
                <w:noProof/>
              </w:rPr>
              <w:t>2.3.2 ACU</w:t>
            </w:r>
            <w:r w:rsidR="00517A8C" w:rsidRPr="002A520F">
              <w:rPr>
                <w:rStyle w:val="af8"/>
                <w:noProof/>
              </w:rPr>
              <w:t>数据解析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_Toc104977019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9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22"/>
            <w:tabs>
              <w:tab w:val="right" w:leader="dot" w:pos="9854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20" w:history="1">
            <w:r w:rsidR="00517A8C" w:rsidRPr="002A520F">
              <w:rPr>
                <w:rStyle w:val="af8"/>
                <w:noProof/>
              </w:rPr>
              <w:t xml:space="preserve">2.4 </w:t>
            </w:r>
            <w:r w:rsidR="00517A8C" w:rsidRPr="002A520F">
              <w:rPr>
                <w:rStyle w:val="af8"/>
                <w:noProof/>
              </w:rPr>
              <w:t>数据曲线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_Toc104977020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9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21" w:history="1">
            <w:r w:rsidR="00517A8C" w:rsidRPr="002A520F">
              <w:rPr>
                <w:rStyle w:val="af8"/>
                <w:noProof/>
              </w:rPr>
              <w:t>2.4.1 EDR</w:t>
            </w:r>
            <w:r w:rsidR="00517A8C" w:rsidRPr="002A520F">
              <w:rPr>
                <w:rStyle w:val="af8"/>
                <w:noProof/>
              </w:rPr>
              <w:t>法规记录加速度数据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_Toc104977021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10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517A8C" w:rsidRDefault="00EE0E9A">
          <w:pPr>
            <w:pStyle w:val="31"/>
            <w:tabs>
              <w:tab w:val="right" w:leader="dot" w:pos="9854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04977022" w:history="1">
            <w:r w:rsidR="00517A8C" w:rsidRPr="002A520F">
              <w:rPr>
                <w:rStyle w:val="af8"/>
                <w:noProof/>
              </w:rPr>
              <w:t>2.4.2 ACU</w:t>
            </w:r>
            <w:r w:rsidR="00517A8C" w:rsidRPr="002A520F">
              <w:rPr>
                <w:rStyle w:val="af8"/>
                <w:noProof/>
              </w:rPr>
              <w:t>记录加速度数据</w:t>
            </w:r>
            <w:r w:rsidR="00517A8C">
              <w:rPr>
                <w:noProof/>
                <w:webHidden/>
              </w:rPr>
              <w:tab/>
            </w:r>
            <w:r w:rsidR="00517A8C">
              <w:rPr>
                <w:noProof/>
                <w:webHidden/>
              </w:rPr>
              <w:fldChar w:fldCharType="begin"/>
            </w:r>
            <w:r w:rsidR="00517A8C">
              <w:rPr>
                <w:noProof/>
                <w:webHidden/>
              </w:rPr>
              <w:instrText xml:space="preserve"> PAGEREF _Toc104977022 \h </w:instrText>
            </w:r>
            <w:r w:rsidR="00517A8C">
              <w:rPr>
                <w:noProof/>
                <w:webHidden/>
              </w:rPr>
            </w:r>
            <w:r w:rsidR="00517A8C">
              <w:rPr>
                <w:noProof/>
                <w:webHidden/>
              </w:rPr>
              <w:fldChar w:fldCharType="separate"/>
            </w:r>
            <w:r w:rsidR="00517A8C">
              <w:rPr>
                <w:noProof/>
                <w:webHidden/>
              </w:rPr>
              <w:t>10</w:t>
            </w:r>
            <w:r w:rsidR="00517A8C">
              <w:rPr>
                <w:noProof/>
                <w:webHidden/>
              </w:rPr>
              <w:fldChar w:fldCharType="end"/>
            </w:r>
          </w:hyperlink>
        </w:p>
        <w:p w:rsidR="007F0A96" w:rsidRDefault="00A50093">
          <w:r>
            <w:rPr>
              <w:b/>
              <w:bCs/>
              <w:lang w:val="zh-CN"/>
            </w:rPr>
            <w:fldChar w:fldCharType="end"/>
          </w:r>
        </w:p>
      </w:sdtContent>
    </w:sdt>
    <w:p w:rsidR="007F0A96" w:rsidRDefault="00A50093">
      <w:pPr>
        <w:pStyle w:val="HR9"/>
        <w:ind w:firstLine="480"/>
        <w:rPr>
          <w:color w:val="F2F2F2"/>
        </w:rPr>
      </w:pPr>
      <w:r>
        <w:rPr>
          <w:color w:val="F2F2F2"/>
        </w:rPr>
        <w:t>此行切勿删除，目录结束标签</w:t>
      </w:r>
      <w:bookmarkEnd w:id="1"/>
    </w:p>
    <w:p w:rsidR="00636FE4" w:rsidRPr="00636FE4" w:rsidRDefault="00636FE4" w:rsidP="00636FE4"/>
    <w:p w:rsidR="007F0A96" w:rsidRPr="00636FE4" w:rsidRDefault="00636FE4" w:rsidP="00636FE4">
      <w:pPr>
        <w:tabs>
          <w:tab w:val="center" w:pos="4932"/>
        </w:tabs>
        <w:sectPr w:rsidR="007F0A96" w:rsidRPr="00636FE4" w:rsidSect="002573C3">
          <w:headerReference w:type="default" r:id="rId12"/>
          <w:footerReference w:type="default" r:id="rId13"/>
          <w:type w:val="oddPage"/>
          <w:pgSz w:w="11906" w:h="16838"/>
          <w:pgMar w:top="1021" w:right="1021" w:bottom="1021" w:left="1021" w:header="851" w:footer="992" w:gutter="0"/>
          <w:pgNumType w:fmt="upperRoman"/>
          <w:cols w:space="425"/>
          <w:docGrid w:type="linesAndChars" w:linePitch="312"/>
        </w:sectPr>
      </w:pPr>
      <w:r>
        <w:tab/>
      </w:r>
    </w:p>
    <w:p w:rsidR="007F0A96" w:rsidRDefault="00F31963" w:rsidP="006100AF">
      <w:pPr>
        <w:pStyle w:val="1"/>
      </w:pPr>
      <w:bookmarkStart w:id="3" w:name="_Toc104977004"/>
      <w:bookmarkEnd w:id="2"/>
      <w:r>
        <w:rPr>
          <w:rFonts w:hint="eastAsia"/>
        </w:rPr>
        <w:lastRenderedPageBreak/>
        <w:t>概述</w:t>
      </w:r>
      <w:bookmarkEnd w:id="3"/>
    </w:p>
    <w:p w:rsidR="007F0A96" w:rsidRDefault="00F31963" w:rsidP="006100AF">
      <w:pPr>
        <w:pStyle w:val="20"/>
        <w:spacing w:before="163"/>
      </w:pPr>
      <w:bookmarkStart w:id="4" w:name="_Toc104977005"/>
      <w:r>
        <w:rPr>
          <w:rFonts w:hint="eastAsia"/>
        </w:rPr>
        <w:t>编写目的</w:t>
      </w:r>
      <w:bookmarkEnd w:id="4"/>
    </w:p>
    <w:p w:rsidR="007F0A96" w:rsidRDefault="00A50093">
      <w:pPr>
        <w:pStyle w:val="HR9"/>
        <w:ind w:firstLine="480"/>
      </w:pPr>
      <w:bookmarkStart w:id="5" w:name="_Toc322978140"/>
      <w:r>
        <w:t>本文档为</w:t>
      </w:r>
      <w:r>
        <w:rPr>
          <w:rFonts w:hint="eastAsia"/>
        </w:rPr>
        <w:t>NV1x</w:t>
      </w:r>
      <w:r>
        <w:rPr>
          <w:rFonts w:hint="eastAsia"/>
        </w:rPr>
        <w:t>项目</w:t>
      </w:r>
      <w:r w:rsidR="001709E9">
        <w:rPr>
          <w:rFonts w:hint="eastAsia"/>
        </w:rPr>
        <w:t>EDR</w:t>
      </w:r>
      <w:r w:rsidR="001709E9">
        <w:rPr>
          <w:rFonts w:hint="eastAsia"/>
        </w:rPr>
        <w:t>读取设备上位机开发方案。</w:t>
      </w:r>
      <w:r w:rsidR="00D76070">
        <w:t>.</w:t>
      </w:r>
    </w:p>
    <w:p w:rsidR="00342F66" w:rsidRDefault="00342F66" w:rsidP="00342F66">
      <w:pPr>
        <w:pStyle w:val="20"/>
        <w:spacing w:before="163"/>
      </w:pPr>
      <w:bookmarkStart w:id="6" w:name="_Toc80636564"/>
      <w:bookmarkStart w:id="7" w:name="_Toc101348123"/>
      <w:bookmarkStart w:id="8" w:name="_Toc101259891"/>
      <w:bookmarkStart w:id="9" w:name="_Toc101290069"/>
      <w:bookmarkStart w:id="10" w:name="_Toc101348169"/>
      <w:bookmarkStart w:id="11" w:name="_Toc104977006"/>
      <w:bookmarkEnd w:id="5"/>
      <w:r>
        <w:t>输入文件</w:t>
      </w:r>
      <w:bookmarkEnd w:id="6"/>
      <w:bookmarkEnd w:id="7"/>
      <w:bookmarkEnd w:id="8"/>
      <w:bookmarkEnd w:id="9"/>
      <w:bookmarkEnd w:id="10"/>
      <w:bookmarkEnd w:id="11"/>
    </w:p>
    <w:p w:rsidR="00342F66" w:rsidRDefault="00342F66" w:rsidP="006F017F">
      <w:pPr>
        <w:pStyle w:val="a0"/>
        <w:numPr>
          <w:ilvl w:val="6"/>
          <w:numId w:val="9"/>
        </w:numPr>
      </w:pPr>
      <w:r w:rsidRPr="00D30636">
        <w:rPr>
          <w:rFonts w:hint="eastAsia"/>
        </w:rPr>
        <w:t>《</w:t>
      </w:r>
      <w:r w:rsidRPr="00F31963">
        <w:rPr>
          <w:rFonts w:hint="eastAsia"/>
        </w:rPr>
        <w:t>NV1x</w:t>
      </w:r>
      <w:r w:rsidRPr="00F31963">
        <w:rPr>
          <w:rFonts w:hint="eastAsia"/>
        </w:rPr>
        <w:t>项目</w:t>
      </w:r>
      <w:r w:rsidRPr="00F31963">
        <w:rPr>
          <w:rFonts w:hint="eastAsia"/>
        </w:rPr>
        <w:t>EDR</w:t>
      </w:r>
      <w:r w:rsidRPr="00F31963">
        <w:rPr>
          <w:rFonts w:hint="eastAsia"/>
        </w:rPr>
        <w:t>读取设备需求与开发方案</w:t>
      </w:r>
      <w:r w:rsidRPr="00F31963">
        <w:rPr>
          <w:rFonts w:hint="eastAsia"/>
        </w:rPr>
        <w:t>v1.0</w:t>
      </w:r>
      <w:r w:rsidRPr="00D30636">
        <w:rPr>
          <w:rFonts w:hint="eastAsia"/>
        </w:rPr>
        <w:t>》</w:t>
      </w:r>
    </w:p>
    <w:p w:rsidR="00B20CB4" w:rsidRPr="00D30636" w:rsidRDefault="00B20CB4" w:rsidP="006F017F">
      <w:pPr>
        <w:pStyle w:val="a0"/>
        <w:numPr>
          <w:ilvl w:val="6"/>
          <w:numId w:val="9"/>
        </w:numPr>
      </w:pPr>
      <w:r>
        <w:rPr>
          <w:rFonts w:hint="eastAsia"/>
        </w:rPr>
        <w:t>《</w:t>
      </w:r>
      <w:r w:rsidRPr="00B20CB4">
        <w:rPr>
          <w:rFonts w:hint="eastAsia"/>
        </w:rPr>
        <w:t>Niutron NV1x</w:t>
      </w:r>
      <w:r w:rsidRPr="00B20CB4">
        <w:rPr>
          <w:rFonts w:hint="eastAsia"/>
        </w:rPr>
        <w:t>项目安全气囊控制器诊断协议更新</w:t>
      </w:r>
      <w:r w:rsidRPr="00B20CB4">
        <w:rPr>
          <w:rFonts w:hint="eastAsia"/>
        </w:rPr>
        <w:t>V1.4_20220411</w:t>
      </w:r>
      <w:r>
        <w:t>》</w:t>
      </w:r>
    </w:p>
    <w:p w:rsidR="00342F66" w:rsidRDefault="00342F66" w:rsidP="00342F66">
      <w:pPr>
        <w:pStyle w:val="a0"/>
      </w:pPr>
      <w:r>
        <w:rPr>
          <w:rFonts w:hint="eastAsia"/>
        </w:rPr>
        <w:t>《</w:t>
      </w:r>
      <w:r>
        <w:rPr>
          <w:rFonts w:hint="eastAsia"/>
        </w:rPr>
        <w:t>GB</w:t>
      </w:r>
      <w:r>
        <w:t xml:space="preserve"> </w:t>
      </w:r>
      <w:r>
        <w:rPr>
          <w:rFonts w:hint="eastAsia"/>
        </w:rPr>
        <w:t>39732-2020</w:t>
      </w:r>
      <w:r>
        <w:t xml:space="preserve"> </w:t>
      </w:r>
      <w:r>
        <w:rPr>
          <w:rFonts w:hint="eastAsia"/>
        </w:rPr>
        <w:t>汽车事件数据记录系统》</w:t>
      </w:r>
    </w:p>
    <w:p w:rsidR="007F0A96" w:rsidRDefault="00A50093">
      <w:pPr>
        <w:pStyle w:val="HR9"/>
        <w:ind w:firstLine="480"/>
        <w:rPr>
          <w:rFonts w:eastAsia="黑体"/>
        </w:rPr>
      </w:pPr>
      <w:bookmarkStart w:id="12" w:name="_Toc141061929"/>
      <w:bookmarkStart w:id="13" w:name="_Toc322978143"/>
      <w:r>
        <w:br w:type="page"/>
      </w:r>
    </w:p>
    <w:p w:rsidR="00B01F55" w:rsidRDefault="00B01F55" w:rsidP="006100AF">
      <w:pPr>
        <w:pStyle w:val="1"/>
        <w:sectPr w:rsidR="00B01F55" w:rsidSect="002573C3">
          <w:headerReference w:type="even" r:id="rId14"/>
          <w:footerReference w:type="default" r:id="rId15"/>
          <w:pgSz w:w="11906" w:h="16838"/>
          <w:pgMar w:top="1440" w:right="1800" w:bottom="1440" w:left="1800" w:header="851" w:footer="964" w:gutter="0"/>
          <w:cols w:space="425"/>
          <w:docGrid w:type="linesAndChars" w:linePitch="326"/>
        </w:sectPr>
      </w:pPr>
      <w:bookmarkStart w:id="14" w:name="_Toc101348119"/>
      <w:bookmarkStart w:id="15" w:name="_Toc101348165"/>
      <w:bookmarkStart w:id="16" w:name="_Toc101259887"/>
      <w:bookmarkStart w:id="17" w:name="_Toc101290065"/>
    </w:p>
    <w:p w:rsidR="007F0A96" w:rsidRDefault="00CD0E92" w:rsidP="006100AF">
      <w:pPr>
        <w:pStyle w:val="1"/>
      </w:pPr>
      <w:bookmarkStart w:id="18" w:name="_Toc104977007"/>
      <w:bookmarkStart w:id="19" w:name="_Toc244948629"/>
      <w:bookmarkStart w:id="20" w:name="_Toc322978155"/>
      <w:bookmarkStart w:id="21" w:name="_Toc322978156"/>
      <w:bookmarkEnd w:id="12"/>
      <w:bookmarkEnd w:id="13"/>
      <w:bookmarkEnd w:id="14"/>
      <w:bookmarkEnd w:id="15"/>
      <w:bookmarkEnd w:id="16"/>
      <w:bookmarkEnd w:id="17"/>
      <w:r>
        <w:lastRenderedPageBreak/>
        <w:t>UI</w:t>
      </w:r>
      <w:r>
        <w:rPr>
          <w:rFonts w:hint="eastAsia"/>
        </w:rPr>
        <w:t>设计</w:t>
      </w:r>
      <w:bookmarkEnd w:id="18"/>
    </w:p>
    <w:p w:rsidR="00F512AB" w:rsidRPr="00F512AB" w:rsidRDefault="009B364D" w:rsidP="00F512AB">
      <w:r>
        <w:object w:dxaOrig="16500" w:dyaOrig="133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412.5pt;height:333pt" o:ole="">
            <v:imagedata r:id="rId16" o:title=""/>
          </v:shape>
          <o:OLEObject Type="Embed" ProgID="Visio.Drawing.15" ShapeID="_x0000_i1042" DrawAspect="Content" ObjectID="_1715667746" r:id="rId17"/>
        </w:object>
      </w:r>
    </w:p>
    <w:p w:rsidR="007F0A96" w:rsidRDefault="00A16A39" w:rsidP="006100AF">
      <w:pPr>
        <w:pStyle w:val="20"/>
        <w:spacing w:before="163"/>
      </w:pPr>
      <w:bookmarkStart w:id="22" w:name="_Toc104977008"/>
      <w:bookmarkEnd w:id="19"/>
      <w:bookmarkEnd w:id="20"/>
      <w:r>
        <w:rPr>
          <w:rFonts w:hint="eastAsia"/>
        </w:rPr>
        <w:t>E</w:t>
      </w:r>
      <w:r w:rsidR="00CD0E92">
        <w:rPr>
          <w:rFonts w:hint="eastAsia"/>
        </w:rPr>
        <w:t>CU</w:t>
      </w:r>
      <w:r w:rsidR="00CD0E92">
        <w:rPr>
          <w:rFonts w:hint="eastAsia"/>
        </w:rPr>
        <w:t>信息读取</w:t>
      </w:r>
      <w:bookmarkEnd w:id="22"/>
    </w:p>
    <w:p w:rsidR="007C557A" w:rsidRPr="007C557A" w:rsidRDefault="009B364D" w:rsidP="00123683">
      <w:pPr>
        <w:jc w:val="left"/>
      </w:pPr>
      <w:r>
        <w:object w:dxaOrig="4035" w:dyaOrig="3645">
          <v:shape id="_x0000_i1045" type="#_x0000_t75" style="width:201.75pt;height:182.25pt" o:ole="">
            <v:imagedata r:id="rId18" o:title=""/>
          </v:shape>
          <o:OLEObject Type="Embed" ProgID="Visio.Drawing.15" ShapeID="_x0000_i1045" DrawAspect="Content" ObjectID="_1715667747" r:id="rId19"/>
        </w:object>
      </w:r>
    </w:p>
    <w:p w:rsidR="007F0A96" w:rsidRDefault="00971CFD" w:rsidP="006F3196">
      <w:pPr>
        <w:pStyle w:val="3"/>
      </w:pPr>
      <w:bookmarkStart w:id="23" w:name="_Toc104977009"/>
      <w:r>
        <w:rPr>
          <w:rFonts w:hint="eastAsia"/>
        </w:rPr>
        <w:t>读取序列号</w:t>
      </w:r>
      <w:bookmarkEnd w:id="23"/>
    </w:p>
    <w:p w:rsidR="00610401" w:rsidRDefault="009B364D" w:rsidP="00610401">
      <w:r>
        <w:object w:dxaOrig="3676" w:dyaOrig="391">
          <v:shape id="_x0000_i1052" type="#_x0000_t75" style="width:183.75pt;height:19.5pt" o:ole="">
            <v:imagedata r:id="rId20" o:title=""/>
          </v:shape>
          <o:OLEObject Type="Embed" ProgID="Visio.Drawing.15" ShapeID="_x0000_i1052" DrawAspect="Content" ObjectID="_1715667748" r:id="rId21"/>
        </w:object>
      </w:r>
    </w:p>
    <w:p w:rsidR="007C557A" w:rsidRPr="00610401" w:rsidRDefault="007C557A" w:rsidP="007C557A">
      <w:pPr>
        <w:ind w:firstLineChars="200" w:firstLine="480"/>
      </w:pPr>
      <w:r>
        <w:rPr>
          <w:rFonts w:hint="eastAsia"/>
        </w:rPr>
        <w:lastRenderedPageBreak/>
        <w:t>点击“序列号”按钮，右侧文本框</w:t>
      </w:r>
      <w:r w:rsidR="00417EA4">
        <w:rPr>
          <w:rFonts w:hint="eastAsia"/>
        </w:rPr>
        <w:t>以</w:t>
      </w:r>
      <w:r w:rsidR="00417EA4" w:rsidRPr="00417EA4">
        <w:t>ASCII</w:t>
      </w:r>
      <w:r w:rsidR="00417EA4">
        <w:rPr>
          <w:rFonts w:hint="eastAsia"/>
        </w:rPr>
        <w:t>格式</w:t>
      </w:r>
      <w:r>
        <w:rPr>
          <w:rFonts w:hint="eastAsia"/>
        </w:rPr>
        <w:t>显示</w:t>
      </w:r>
      <w:r>
        <w:rPr>
          <w:rFonts w:hint="eastAsia"/>
        </w:rPr>
        <w:t>ECU</w:t>
      </w:r>
      <w:r>
        <w:rPr>
          <w:rFonts w:hint="eastAsia"/>
        </w:rPr>
        <w:t>序列号</w:t>
      </w:r>
      <w:r w:rsidR="00DD05C3">
        <w:rPr>
          <w:rFonts w:hint="eastAsia"/>
        </w:rPr>
        <w:t>。</w:t>
      </w:r>
    </w:p>
    <w:p w:rsidR="007F0A96" w:rsidRDefault="00971CFD" w:rsidP="006F3196">
      <w:pPr>
        <w:pStyle w:val="3"/>
      </w:pPr>
      <w:bookmarkStart w:id="24" w:name="_Toc104977010"/>
      <w:r>
        <w:rPr>
          <w:rFonts w:hint="eastAsia"/>
        </w:rPr>
        <w:t>读取</w:t>
      </w:r>
      <w:r w:rsidR="00A251E0">
        <w:rPr>
          <w:rFonts w:hint="eastAsia"/>
        </w:rPr>
        <w:t>硬</w:t>
      </w:r>
      <w:r>
        <w:rPr>
          <w:rFonts w:hint="eastAsia"/>
        </w:rPr>
        <w:t>件版本号</w:t>
      </w:r>
      <w:bookmarkEnd w:id="24"/>
    </w:p>
    <w:p w:rsidR="00DA7DF1" w:rsidRDefault="009B364D" w:rsidP="00DA7DF1">
      <w:r>
        <w:object w:dxaOrig="3691" w:dyaOrig="391">
          <v:shape id="_x0000_i1053" type="#_x0000_t75" style="width:184.5pt;height:19.5pt" o:ole="">
            <v:imagedata r:id="rId22" o:title=""/>
          </v:shape>
          <o:OLEObject Type="Embed" ProgID="Visio.Drawing.15" ShapeID="_x0000_i1053" DrawAspect="Content" ObjectID="_1715667749" r:id="rId23"/>
        </w:object>
      </w:r>
    </w:p>
    <w:p w:rsidR="00371596" w:rsidRPr="00371596" w:rsidRDefault="00371596" w:rsidP="00371596">
      <w:pPr>
        <w:ind w:firstLineChars="200" w:firstLine="480"/>
      </w:pPr>
      <w:r>
        <w:rPr>
          <w:rFonts w:hint="eastAsia"/>
        </w:rPr>
        <w:t>点击“</w:t>
      </w:r>
      <w:r w:rsidR="00A251E0">
        <w:rPr>
          <w:rFonts w:hint="eastAsia"/>
        </w:rPr>
        <w:t>硬</w:t>
      </w:r>
      <w:r w:rsidR="003A5B20">
        <w:rPr>
          <w:rFonts w:hint="eastAsia"/>
        </w:rPr>
        <w:t>件版本号</w:t>
      </w:r>
      <w:r>
        <w:rPr>
          <w:rFonts w:hint="eastAsia"/>
        </w:rPr>
        <w:t>”按钮，右侧文本框以</w:t>
      </w:r>
      <w:r w:rsidRPr="00417EA4">
        <w:t>ASCII</w:t>
      </w:r>
      <w:r>
        <w:rPr>
          <w:rFonts w:hint="eastAsia"/>
        </w:rPr>
        <w:t>格式显示</w:t>
      </w:r>
      <w:r w:rsidR="00413F5D">
        <w:rPr>
          <w:rFonts w:hint="eastAsia"/>
        </w:rPr>
        <w:t>ECU</w:t>
      </w:r>
      <w:r w:rsidR="00A251E0">
        <w:rPr>
          <w:rFonts w:hint="eastAsia"/>
        </w:rPr>
        <w:t>硬件版本号</w:t>
      </w:r>
      <w:r>
        <w:rPr>
          <w:rFonts w:hint="eastAsia"/>
        </w:rPr>
        <w:t>。</w:t>
      </w:r>
    </w:p>
    <w:p w:rsidR="00971CFD" w:rsidRDefault="00971CFD" w:rsidP="00971CFD">
      <w:pPr>
        <w:pStyle w:val="3"/>
      </w:pPr>
      <w:bookmarkStart w:id="25" w:name="_Toc104977011"/>
      <w:r>
        <w:rPr>
          <w:rFonts w:hint="eastAsia"/>
        </w:rPr>
        <w:t>读取软件版本号</w:t>
      </w:r>
      <w:bookmarkEnd w:id="25"/>
    </w:p>
    <w:p w:rsidR="00DA7DF1" w:rsidRDefault="009B364D" w:rsidP="00DA7DF1">
      <w:r>
        <w:object w:dxaOrig="3691" w:dyaOrig="435">
          <v:shape id="_x0000_i1054" type="#_x0000_t75" style="width:184.5pt;height:21.75pt" o:ole="">
            <v:imagedata r:id="rId24" o:title=""/>
          </v:shape>
          <o:OLEObject Type="Embed" ProgID="Visio.Drawing.15" ShapeID="_x0000_i1054" DrawAspect="Content" ObjectID="_1715667750" r:id="rId25"/>
        </w:object>
      </w:r>
    </w:p>
    <w:p w:rsidR="00371596" w:rsidRPr="00371596" w:rsidRDefault="00371596" w:rsidP="00371596">
      <w:pPr>
        <w:ind w:firstLineChars="200" w:firstLine="480"/>
      </w:pPr>
      <w:r>
        <w:rPr>
          <w:rFonts w:hint="eastAsia"/>
        </w:rPr>
        <w:t>点击“</w:t>
      </w:r>
      <w:r w:rsidR="003A5B20">
        <w:rPr>
          <w:rFonts w:hint="eastAsia"/>
        </w:rPr>
        <w:t>软件版本号</w:t>
      </w:r>
      <w:r>
        <w:rPr>
          <w:rFonts w:hint="eastAsia"/>
        </w:rPr>
        <w:t>”按钮，右侧文本框以</w:t>
      </w:r>
      <w:r w:rsidRPr="00417EA4">
        <w:t>ASCII</w:t>
      </w:r>
      <w:r>
        <w:rPr>
          <w:rFonts w:hint="eastAsia"/>
        </w:rPr>
        <w:t>格式显示</w:t>
      </w:r>
      <w:r w:rsidR="00413F5D">
        <w:rPr>
          <w:rFonts w:hint="eastAsia"/>
        </w:rPr>
        <w:t>ECU</w:t>
      </w:r>
      <w:r w:rsidR="00A251E0">
        <w:rPr>
          <w:rFonts w:hint="eastAsia"/>
        </w:rPr>
        <w:t>软件版本号</w:t>
      </w:r>
      <w:r>
        <w:rPr>
          <w:rFonts w:hint="eastAsia"/>
        </w:rPr>
        <w:t>。</w:t>
      </w:r>
    </w:p>
    <w:p w:rsidR="00971CFD" w:rsidRDefault="00971CFD" w:rsidP="00971CFD">
      <w:pPr>
        <w:pStyle w:val="3"/>
      </w:pPr>
      <w:bookmarkStart w:id="26" w:name="_Toc104977012"/>
      <w:r>
        <w:rPr>
          <w:rFonts w:hint="eastAsia"/>
        </w:rPr>
        <w:t>读取生产日期</w:t>
      </w:r>
      <w:bookmarkEnd w:id="26"/>
    </w:p>
    <w:p w:rsidR="00DA7DF1" w:rsidRDefault="009B364D" w:rsidP="00DA7DF1">
      <w:r>
        <w:object w:dxaOrig="3676" w:dyaOrig="391">
          <v:shape id="_x0000_i1047" type="#_x0000_t75" style="width:183.75pt;height:19.5pt" o:ole="">
            <v:imagedata r:id="rId26" o:title=""/>
          </v:shape>
          <o:OLEObject Type="Embed" ProgID="Visio.Drawing.15" ShapeID="_x0000_i1047" DrawAspect="Content" ObjectID="_1715667751" r:id="rId27"/>
        </w:object>
      </w:r>
    </w:p>
    <w:p w:rsidR="00371596" w:rsidRPr="00371596" w:rsidRDefault="00371596" w:rsidP="00371596">
      <w:pPr>
        <w:ind w:firstLineChars="200" w:firstLine="480"/>
      </w:pPr>
      <w:r>
        <w:rPr>
          <w:rFonts w:hint="eastAsia"/>
        </w:rPr>
        <w:t>点击“</w:t>
      </w:r>
      <w:r w:rsidR="003A5B20">
        <w:rPr>
          <w:rFonts w:hint="eastAsia"/>
        </w:rPr>
        <w:t>生产日期</w:t>
      </w:r>
      <w:r>
        <w:rPr>
          <w:rFonts w:hint="eastAsia"/>
        </w:rPr>
        <w:t>”按钮，右侧文本框以</w:t>
      </w:r>
      <w:r w:rsidR="00A251E0">
        <w:rPr>
          <w:rFonts w:hint="eastAsia"/>
        </w:rPr>
        <w:t>BCD</w:t>
      </w:r>
      <w:r>
        <w:rPr>
          <w:rFonts w:hint="eastAsia"/>
        </w:rPr>
        <w:t>格式显示</w:t>
      </w:r>
      <w:r>
        <w:rPr>
          <w:rFonts w:hint="eastAsia"/>
        </w:rPr>
        <w:t>ECU</w:t>
      </w:r>
      <w:r w:rsidR="00A251E0">
        <w:rPr>
          <w:rFonts w:hint="eastAsia"/>
        </w:rPr>
        <w:t>生产日期</w:t>
      </w:r>
      <w:r>
        <w:rPr>
          <w:rFonts w:hint="eastAsia"/>
        </w:rPr>
        <w:t>。</w:t>
      </w:r>
    </w:p>
    <w:p w:rsidR="00971CFD" w:rsidRDefault="00971CFD" w:rsidP="00971CFD">
      <w:pPr>
        <w:pStyle w:val="3"/>
      </w:pPr>
      <w:bookmarkStart w:id="27" w:name="_Toc104977013"/>
      <w:r>
        <w:rPr>
          <w:rFonts w:hint="eastAsia"/>
        </w:rPr>
        <w:t>读取功能配置字</w:t>
      </w:r>
      <w:bookmarkEnd w:id="27"/>
    </w:p>
    <w:p w:rsidR="00DA7DF1" w:rsidRDefault="009B364D" w:rsidP="00DA7DF1">
      <w:r>
        <w:object w:dxaOrig="3691" w:dyaOrig="391">
          <v:shape id="_x0000_i1055" type="#_x0000_t75" style="width:184.5pt;height:19.5pt" o:ole="">
            <v:imagedata r:id="rId28" o:title=""/>
          </v:shape>
          <o:OLEObject Type="Embed" ProgID="Visio.Drawing.15" ShapeID="_x0000_i1055" DrawAspect="Content" ObjectID="_1715667752" r:id="rId29"/>
        </w:object>
      </w:r>
    </w:p>
    <w:p w:rsidR="00371596" w:rsidRPr="00371596" w:rsidRDefault="00371596" w:rsidP="00371596">
      <w:pPr>
        <w:ind w:firstLineChars="200" w:firstLine="480"/>
      </w:pPr>
      <w:r>
        <w:rPr>
          <w:rFonts w:hint="eastAsia"/>
        </w:rPr>
        <w:t>点击“</w:t>
      </w:r>
      <w:r w:rsidR="003A5B20">
        <w:rPr>
          <w:rFonts w:hint="eastAsia"/>
        </w:rPr>
        <w:t>功能配置字</w:t>
      </w:r>
      <w:r>
        <w:rPr>
          <w:rFonts w:hint="eastAsia"/>
        </w:rPr>
        <w:t>”按钮，右侧文本框以</w:t>
      </w:r>
      <w:r w:rsidR="00FD6200">
        <w:rPr>
          <w:rFonts w:hint="eastAsia"/>
        </w:rPr>
        <w:t>文字形式</w:t>
      </w:r>
      <w:r>
        <w:rPr>
          <w:rFonts w:hint="eastAsia"/>
        </w:rPr>
        <w:t>显示</w:t>
      </w:r>
      <w:r w:rsidR="00A251E0">
        <w:rPr>
          <w:rFonts w:hint="eastAsia"/>
        </w:rPr>
        <w:t>ECU</w:t>
      </w:r>
      <w:r w:rsidR="000240D7">
        <w:rPr>
          <w:rFonts w:hint="eastAsia"/>
        </w:rPr>
        <w:t>当前</w:t>
      </w:r>
      <w:r w:rsidR="00A251E0">
        <w:rPr>
          <w:rFonts w:hint="eastAsia"/>
        </w:rPr>
        <w:t>处于的</w:t>
      </w:r>
      <w:r w:rsidR="00FD6200">
        <w:rPr>
          <w:rFonts w:hint="eastAsia"/>
        </w:rPr>
        <w:t>模式</w:t>
      </w:r>
      <w:r w:rsidR="0031089A">
        <w:rPr>
          <w:rFonts w:hint="eastAsia"/>
        </w:rPr>
        <w:t>（“工厂模式”或“正常模式”）</w:t>
      </w:r>
      <w:r>
        <w:rPr>
          <w:rFonts w:hint="eastAsia"/>
        </w:rPr>
        <w:t>。</w:t>
      </w:r>
    </w:p>
    <w:p w:rsidR="007F0A96" w:rsidRDefault="002F5314" w:rsidP="006100AF">
      <w:pPr>
        <w:pStyle w:val="20"/>
        <w:spacing w:before="163"/>
      </w:pPr>
      <w:bookmarkStart w:id="28" w:name="_Toc104977014"/>
      <w:r>
        <w:rPr>
          <w:rFonts w:hint="eastAsia"/>
        </w:rPr>
        <w:lastRenderedPageBreak/>
        <w:t>故障信息查询</w:t>
      </w:r>
      <w:bookmarkEnd w:id="28"/>
    </w:p>
    <w:p w:rsidR="000240D7" w:rsidRPr="000240D7" w:rsidRDefault="009B364D" w:rsidP="00E24627">
      <w:pPr>
        <w:jc w:val="left"/>
      </w:pPr>
      <w:r>
        <w:object w:dxaOrig="4035" w:dyaOrig="6855">
          <v:shape id="_x0000_i1057" type="#_x0000_t75" style="width:201.75pt;height:342.75pt" o:ole="">
            <v:imagedata r:id="rId30" o:title=""/>
          </v:shape>
          <o:OLEObject Type="Embed" ProgID="Visio.Drawing.15" ShapeID="_x0000_i1057" DrawAspect="Content" ObjectID="_1715667753" r:id="rId31"/>
        </w:object>
      </w:r>
    </w:p>
    <w:p w:rsidR="007F0A96" w:rsidRDefault="008E7C9F" w:rsidP="006F3196">
      <w:pPr>
        <w:pStyle w:val="3"/>
      </w:pPr>
      <w:bookmarkStart w:id="29" w:name="_Toc104977015"/>
      <w:r>
        <w:rPr>
          <w:rFonts w:hint="eastAsia"/>
        </w:rPr>
        <w:t>清除故障码</w:t>
      </w:r>
      <w:bookmarkEnd w:id="29"/>
    </w:p>
    <w:p w:rsidR="000240D7" w:rsidRDefault="009B364D" w:rsidP="000240D7">
      <w:r>
        <w:object w:dxaOrig="3630" w:dyaOrig="616">
          <v:shape id="_x0000_i1059" type="#_x0000_t75" style="width:181.5pt;height:30.75pt" o:ole="">
            <v:imagedata r:id="rId32" o:title=""/>
          </v:shape>
          <o:OLEObject Type="Embed" ProgID="Visio.Drawing.15" ShapeID="_x0000_i1059" DrawAspect="Content" ObjectID="_1715667754" r:id="rId33"/>
        </w:object>
      </w:r>
    </w:p>
    <w:p w:rsidR="009624AA" w:rsidRPr="000240D7" w:rsidRDefault="00F81063" w:rsidP="00F81063">
      <w:pPr>
        <w:ind w:firstLineChars="200" w:firstLine="480"/>
      </w:pPr>
      <w:r>
        <w:rPr>
          <w:rFonts w:hint="eastAsia"/>
        </w:rPr>
        <w:t>点击“清除故障码”按钮，清除</w:t>
      </w:r>
      <w:r>
        <w:rPr>
          <w:rFonts w:hint="eastAsia"/>
        </w:rPr>
        <w:t>ECU</w:t>
      </w:r>
      <w:r>
        <w:rPr>
          <w:rFonts w:hint="eastAsia"/>
        </w:rPr>
        <w:t>故障码，以弹窗形式告知用户是否执行成功。</w:t>
      </w:r>
    </w:p>
    <w:p w:rsidR="007F0A96" w:rsidRDefault="008E7C9F" w:rsidP="006F3196">
      <w:pPr>
        <w:pStyle w:val="3"/>
      </w:pPr>
      <w:bookmarkStart w:id="30" w:name="_Toc104977016"/>
      <w:r>
        <w:rPr>
          <w:rFonts w:hint="eastAsia"/>
        </w:rPr>
        <w:lastRenderedPageBreak/>
        <w:t>读取故障信息</w:t>
      </w:r>
      <w:bookmarkEnd w:id="30"/>
    </w:p>
    <w:p w:rsidR="00F87072" w:rsidRDefault="009B364D" w:rsidP="00F87072">
      <w:r>
        <w:object w:dxaOrig="3630" w:dyaOrig="4516">
          <v:shape id="_x0000_i1061" type="#_x0000_t75" style="width:181.5pt;height:225.75pt" o:ole="">
            <v:imagedata r:id="rId34" o:title=""/>
          </v:shape>
          <o:OLEObject Type="Embed" ProgID="Visio.Drawing.15" ShapeID="_x0000_i1061" DrawAspect="Content" ObjectID="_1715667755" r:id="rId35"/>
        </w:object>
      </w:r>
    </w:p>
    <w:p w:rsidR="003073D0" w:rsidRPr="00F87072" w:rsidRDefault="003073D0" w:rsidP="003073D0">
      <w:pPr>
        <w:ind w:firstLineChars="200" w:firstLine="480"/>
      </w:pPr>
      <w:r>
        <w:rPr>
          <w:rFonts w:hint="eastAsia"/>
        </w:rPr>
        <w:t>点击“故障信息”按钮，下方文本框显示</w:t>
      </w:r>
      <w:r w:rsidR="0060374D">
        <w:rPr>
          <w:rFonts w:hint="eastAsia"/>
        </w:rPr>
        <w:t>ECU</w:t>
      </w:r>
      <w:r>
        <w:rPr>
          <w:rFonts w:hint="eastAsia"/>
        </w:rPr>
        <w:t>故障码及</w:t>
      </w:r>
      <w:r w:rsidR="0060374D">
        <w:rPr>
          <w:rFonts w:hint="eastAsia"/>
        </w:rPr>
        <w:t>故障码含义，若无故障码则不显示。</w:t>
      </w:r>
    </w:p>
    <w:p w:rsidR="007F4B38" w:rsidRDefault="002F5314" w:rsidP="006100AF">
      <w:pPr>
        <w:pStyle w:val="20"/>
        <w:spacing w:before="163"/>
      </w:pPr>
      <w:bookmarkStart w:id="31" w:name="_Toc104977017"/>
      <w:bookmarkStart w:id="32" w:name="_Toc101348128"/>
      <w:bookmarkStart w:id="33" w:name="_Toc101348178"/>
      <w:bookmarkStart w:id="34" w:name="_Toc101290074"/>
      <w:bookmarkEnd w:id="21"/>
      <w:r>
        <w:rPr>
          <w:rFonts w:hint="eastAsia"/>
        </w:rPr>
        <w:t>事件数据</w:t>
      </w:r>
      <w:r w:rsidR="00320BD5">
        <w:rPr>
          <w:rFonts w:hint="eastAsia"/>
        </w:rPr>
        <w:t>解析</w:t>
      </w:r>
      <w:bookmarkEnd w:id="31"/>
    </w:p>
    <w:p w:rsidR="00575403" w:rsidRDefault="00980C62" w:rsidP="00575403">
      <w:r>
        <w:object w:dxaOrig="11625" w:dyaOrig="4336">
          <v:shape id="_x0000_i1035" type="#_x0000_t75" style="width:414.75pt;height:154.5pt" o:ole="">
            <v:imagedata r:id="rId36" o:title=""/>
          </v:shape>
          <o:OLEObject Type="Embed" ProgID="Visio.Drawing.15" ShapeID="_x0000_i1035" DrawAspect="Content" ObjectID="_1715667756" r:id="rId37"/>
        </w:object>
      </w:r>
    </w:p>
    <w:p w:rsidR="00827254" w:rsidRDefault="00320BD5" w:rsidP="00575403">
      <w:pPr>
        <w:pStyle w:val="3"/>
      </w:pPr>
      <w:bookmarkStart w:id="35" w:name="_Toc104977018"/>
      <w:r>
        <w:rPr>
          <w:rFonts w:hint="eastAsia"/>
        </w:rPr>
        <w:t>法规数据解析</w:t>
      </w:r>
      <w:bookmarkEnd w:id="35"/>
    </w:p>
    <w:p w:rsidR="00980C62" w:rsidRDefault="001E3326" w:rsidP="00772F68">
      <w:pPr>
        <w:ind w:firstLineChars="200" w:firstLine="480"/>
      </w:pPr>
      <w:r>
        <w:rPr>
          <w:rFonts w:hint="eastAsia"/>
        </w:rPr>
        <w:t>点击“</w:t>
      </w:r>
      <w:r>
        <w:rPr>
          <w:rFonts w:hint="eastAsia"/>
        </w:rPr>
        <w:t>FA</w:t>
      </w:r>
      <w:r>
        <w:t>13</w:t>
      </w:r>
      <w:r>
        <w:rPr>
          <w:rFonts w:hint="eastAsia"/>
        </w:rPr>
        <w:t>”、“</w:t>
      </w:r>
      <w:r>
        <w:rPr>
          <w:rFonts w:hint="eastAsia"/>
        </w:rPr>
        <w:t>FA</w:t>
      </w:r>
      <w:r>
        <w:t>14</w:t>
      </w:r>
      <w:r>
        <w:rPr>
          <w:rFonts w:hint="eastAsia"/>
        </w:rPr>
        <w:t>”、“</w:t>
      </w:r>
      <w:r>
        <w:rPr>
          <w:rFonts w:hint="eastAsia"/>
        </w:rPr>
        <w:t>FA</w:t>
      </w:r>
      <w:r>
        <w:t>15</w:t>
      </w:r>
      <w:r>
        <w:rPr>
          <w:rFonts w:hint="eastAsia"/>
        </w:rPr>
        <w:t>”按钮，</w:t>
      </w:r>
      <w:r w:rsidR="00E41FAD">
        <w:rPr>
          <w:rFonts w:hint="eastAsia"/>
        </w:rPr>
        <w:t>ECU</w:t>
      </w:r>
      <w:r w:rsidR="00E41FAD">
        <w:rPr>
          <w:rFonts w:hint="eastAsia"/>
        </w:rPr>
        <w:t>记录的法规数据</w:t>
      </w:r>
      <w:r w:rsidR="009342C4">
        <w:rPr>
          <w:rFonts w:hint="eastAsia"/>
        </w:rPr>
        <w:t>经解析后</w:t>
      </w:r>
      <w:r w:rsidR="00E41FAD">
        <w:rPr>
          <w:rFonts w:hint="eastAsia"/>
        </w:rPr>
        <w:t>显示</w:t>
      </w:r>
      <w:r w:rsidR="006059DF">
        <w:rPr>
          <w:rFonts w:hint="eastAsia"/>
        </w:rPr>
        <w:t>在</w:t>
      </w:r>
      <w:r>
        <w:rPr>
          <w:rFonts w:hint="eastAsia"/>
        </w:rPr>
        <w:t>下方文本框</w:t>
      </w:r>
      <w:r w:rsidR="00E41FAD">
        <w:rPr>
          <w:rFonts w:hint="eastAsia"/>
        </w:rPr>
        <w:t>中</w:t>
      </w:r>
      <w:r w:rsidR="009342C4">
        <w:rPr>
          <w:rFonts w:hint="eastAsia"/>
        </w:rPr>
        <w:t>。</w:t>
      </w:r>
    </w:p>
    <w:p w:rsidR="00266FDD" w:rsidRPr="00980C62" w:rsidRDefault="00266FDD" w:rsidP="00266FDD">
      <w:r>
        <w:object w:dxaOrig="11625" w:dyaOrig="4336">
          <v:shape id="_x0000_i1036" type="#_x0000_t75" style="width:414.75pt;height:154.5pt" o:ole="">
            <v:imagedata r:id="rId36" o:title=""/>
          </v:shape>
          <o:OLEObject Type="Embed" ProgID="Visio.Drawing.15" ShapeID="_x0000_i1036" DrawAspect="Content" ObjectID="_1715667757" r:id="rId38"/>
        </w:object>
      </w:r>
    </w:p>
    <w:p w:rsidR="00320BD5" w:rsidRDefault="00320BD5" w:rsidP="00320BD5">
      <w:pPr>
        <w:pStyle w:val="3"/>
      </w:pPr>
      <w:bookmarkStart w:id="36" w:name="_Toc104977019"/>
      <w:r>
        <w:rPr>
          <w:rFonts w:hint="eastAsia"/>
        </w:rPr>
        <w:t>ACU</w:t>
      </w:r>
      <w:r>
        <w:rPr>
          <w:rFonts w:hint="eastAsia"/>
        </w:rPr>
        <w:t>数据解析</w:t>
      </w:r>
      <w:bookmarkEnd w:id="36"/>
    </w:p>
    <w:p w:rsidR="00266FDD" w:rsidRDefault="00266FDD" w:rsidP="00266FDD">
      <w:pPr>
        <w:ind w:firstLineChars="200" w:firstLine="480"/>
      </w:pPr>
      <w:r>
        <w:rPr>
          <w:rFonts w:hint="eastAsia"/>
        </w:rPr>
        <w:t>点击“</w:t>
      </w:r>
      <w:r>
        <w:rPr>
          <w:rFonts w:hint="eastAsia"/>
        </w:rPr>
        <w:t>0216</w:t>
      </w:r>
      <w:r>
        <w:rPr>
          <w:rFonts w:hint="eastAsia"/>
        </w:rPr>
        <w:t>”、“</w:t>
      </w:r>
      <w:r>
        <w:rPr>
          <w:rFonts w:hint="eastAsia"/>
        </w:rPr>
        <w:t>0217</w:t>
      </w:r>
      <w:r>
        <w:rPr>
          <w:rFonts w:hint="eastAsia"/>
        </w:rPr>
        <w:t>”、“</w:t>
      </w:r>
      <w:r>
        <w:rPr>
          <w:rFonts w:hint="eastAsia"/>
        </w:rPr>
        <w:t>0218</w:t>
      </w:r>
      <w:r>
        <w:rPr>
          <w:rFonts w:hint="eastAsia"/>
        </w:rPr>
        <w:t>”、“</w:t>
      </w:r>
      <w:r>
        <w:rPr>
          <w:rFonts w:hint="eastAsia"/>
        </w:rPr>
        <w:t>0219</w:t>
      </w:r>
      <w:r>
        <w:rPr>
          <w:rFonts w:hint="eastAsia"/>
        </w:rPr>
        <w:t>”按钮，</w:t>
      </w:r>
      <w:r>
        <w:rPr>
          <w:rFonts w:hint="eastAsia"/>
        </w:rPr>
        <w:t>ECU</w:t>
      </w:r>
      <w:r>
        <w:rPr>
          <w:rFonts w:hint="eastAsia"/>
        </w:rPr>
        <w:t>记录的</w:t>
      </w:r>
      <w:r w:rsidR="00421772">
        <w:rPr>
          <w:rFonts w:hint="eastAsia"/>
        </w:rPr>
        <w:t>ACU</w:t>
      </w:r>
      <w:r>
        <w:rPr>
          <w:rFonts w:hint="eastAsia"/>
        </w:rPr>
        <w:t>数据经解析后显示在下方文本框中。</w:t>
      </w:r>
    </w:p>
    <w:p w:rsidR="00266FDD" w:rsidRPr="00534B9E" w:rsidRDefault="00534B9E" w:rsidP="00266FDD">
      <w:r>
        <w:object w:dxaOrig="11625" w:dyaOrig="4335">
          <v:shape id="_x0000_i1037" type="#_x0000_t75" style="width:414.75pt;height:154.5pt" o:ole="">
            <v:imagedata r:id="rId39" o:title=""/>
          </v:shape>
          <o:OLEObject Type="Embed" ProgID="Visio.Drawing.15" ShapeID="_x0000_i1037" DrawAspect="Content" ObjectID="_1715667758" r:id="rId40"/>
        </w:object>
      </w:r>
    </w:p>
    <w:p w:rsidR="002F5314" w:rsidRDefault="002F5314" w:rsidP="002F5314">
      <w:pPr>
        <w:pStyle w:val="20"/>
        <w:spacing w:before="163"/>
      </w:pPr>
      <w:bookmarkStart w:id="37" w:name="_Toc104977020"/>
      <w:r>
        <w:rPr>
          <w:rFonts w:hint="eastAsia"/>
        </w:rPr>
        <w:t>数据曲线</w:t>
      </w:r>
      <w:bookmarkEnd w:id="37"/>
    </w:p>
    <w:p w:rsidR="004562BB" w:rsidRPr="004562BB" w:rsidRDefault="009B364D" w:rsidP="004562BB">
      <w:r>
        <w:object w:dxaOrig="11790" w:dyaOrig="6045">
          <v:shape id="_x0000_i1063" type="#_x0000_t75" style="width:414.75pt;height:213pt" o:ole="">
            <v:imagedata r:id="rId41" o:title=""/>
          </v:shape>
          <o:OLEObject Type="Embed" ProgID="Visio.Drawing.15" ShapeID="_x0000_i1063" DrawAspect="Content" ObjectID="_1715667759" r:id="rId42"/>
        </w:object>
      </w:r>
    </w:p>
    <w:p w:rsidR="00320BD5" w:rsidRDefault="00320BD5" w:rsidP="0081546A">
      <w:pPr>
        <w:pStyle w:val="3"/>
      </w:pPr>
      <w:bookmarkStart w:id="38" w:name="_Toc104977021"/>
      <w:r>
        <w:rPr>
          <w:rFonts w:hint="eastAsia"/>
        </w:rPr>
        <w:t>EDR</w:t>
      </w:r>
      <w:r>
        <w:rPr>
          <w:rFonts w:hint="eastAsia"/>
        </w:rPr>
        <w:t>法规记录加速度数据</w:t>
      </w:r>
      <w:bookmarkEnd w:id="38"/>
    </w:p>
    <w:p w:rsidR="0081326B" w:rsidRPr="0081326B" w:rsidRDefault="009B364D" w:rsidP="0081326B">
      <w:r>
        <w:object w:dxaOrig="11790" w:dyaOrig="6045">
          <v:shape id="_x0000_i1066" type="#_x0000_t75" style="width:414.75pt;height:213pt" o:ole="">
            <v:imagedata r:id="rId43" o:title=""/>
          </v:shape>
          <o:OLEObject Type="Embed" ProgID="Visio.Drawing.15" ShapeID="_x0000_i1066" DrawAspect="Content" ObjectID="_1715667760" r:id="rId44"/>
        </w:object>
      </w:r>
      <w:r w:rsidR="00325504">
        <w:t xml:space="preserve">    </w:t>
      </w:r>
      <w:r w:rsidR="00325504">
        <w:rPr>
          <w:rFonts w:hint="eastAsia"/>
        </w:rPr>
        <w:t>点击“</w:t>
      </w:r>
      <w:r w:rsidR="00325504">
        <w:rPr>
          <w:rFonts w:hint="eastAsia"/>
        </w:rPr>
        <w:t>FA</w:t>
      </w:r>
      <w:r w:rsidR="00325504">
        <w:t>13</w:t>
      </w:r>
      <w:r w:rsidR="00325504">
        <w:rPr>
          <w:rFonts w:hint="eastAsia"/>
        </w:rPr>
        <w:t>”、“</w:t>
      </w:r>
      <w:r w:rsidR="00325504">
        <w:rPr>
          <w:rFonts w:hint="eastAsia"/>
        </w:rPr>
        <w:t>FA</w:t>
      </w:r>
      <w:r w:rsidR="00325504">
        <w:t>14</w:t>
      </w:r>
      <w:r w:rsidR="00325504">
        <w:rPr>
          <w:rFonts w:hint="eastAsia"/>
        </w:rPr>
        <w:t>”、“</w:t>
      </w:r>
      <w:r w:rsidR="00325504">
        <w:rPr>
          <w:rFonts w:hint="eastAsia"/>
        </w:rPr>
        <w:t>FA</w:t>
      </w:r>
      <w:r w:rsidR="00325504">
        <w:t>15</w:t>
      </w:r>
      <w:r w:rsidR="00325504">
        <w:rPr>
          <w:rFonts w:hint="eastAsia"/>
        </w:rPr>
        <w:t>”按钮，在下方绘制</w:t>
      </w:r>
      <w:r w:rsidR="00325504">
        <w:rPr>
          <w:rFonts w:hint="eastAsia"/>
        </w:rPr>
        <w:t>ECU</w:t>
      </w:r>
      <w:r w:rsidR="00325504">
        <w:rPr>
          <w:rFonts w:hint="eastAsia"/>
        </w:rPr>
        <w:t>记录的加速度曲线。</w:t>
      </w:r>
    </w:p>
    <w:p w:rsidR="00320BD5" w:rsidRDefault="00320BD5" w:rsidP="0081546A">
      <w:pPr>
        <w:pStyle w:val="3"/>
      </w:pPr>
      <w:bookmarkStart w:id="39" w:name="_Toc104977022"/>
      <w:r>
        <w:rPr>
          <w:rFonts w:hint="eastAsia"/>
        </w:rPr>
        <w:t>ACU</w:t>
      </w:r>
      <w:r>
        <w:rPr>
          <w:rFonts w:hint="eastAsia"/>
        </w:rPr>
        <w:t>记录加速度数据</w:t>
      </w:r>
      <w:bookmarkEnd w:id="32"/>
      <w:bookmarkEnd w:id="33"/>
      <w:bookmarkEnd w:id="34"/>
      <w:bookmarkEnd w:id="39"/>
    </w:p>
    <w:p w:rsidR="00CD75F0" w:rsidRPr="0081326B" w:rsidRDefault="009B364D" w:rsidP="00CD75F0">
      <w:r>
        <w:object w:dxaOrig="11790" w:dyaOrig="6045">
          <v:shape id="_x0000_i1069" type="#_x0000_t75" style="width:414.75pt;height:213pt" o:ole="">
            <v:imagedata r:id="rId45" o:title=""/>
          </v:shape>
          <o:OLEObject Type="Embed" ProgID="Visio.Drawing.15" ShapeID="_x0000_i1069" DrawAspect="Content" ObjectID="_1715667761" r:id="rId46"/>
        </w:object>
      </w:r>
      <w:bookmarkStart w:id="40" w:name="_GoBack"/>
      <w:bookmarkEnd w:id="40"/>
      <w:r w:rsidR="009F0724">
        <w:t xml:space="preserve">    </w:t>
      </w:r>
      <w:r w:rsidR="009F0724">
        <w:rPr>
          <w:rFonts w:hint="eastAsia"/>
        </w:rPr>
        <w:t>点击“</w:t>
      </w:r>
      <w:r w:rsidR="009F0724">
        <w:rPr>
          <w:rFonts w:hint="eastAsia"/>
        </w:rPr>
        <w:t>0216</w:t>
      </w:r>
      <w:r w:rsidR="009F0724">
        <w:rPr>
          <w:rFonts w:hint="eastAsia"/>
        </w:rPr>
        <w:t>”、“</w:t>
      </w:r>
      <w:r w:rsidR="009F0724">
        <w:rPr>
          <w:rFonts w:hint="eastAsia"/>
        </w:rPr>
        <w:t>0217</w:t>
      </w:r>
      <w:r w:rsidR="009F0724">
        <w:rPr>
          <w:rFonts w:hint="eastAsia"/>
        </w:rPr>
        <w:t>”、“</w:t>
      </w:r>
      <w:r w:rsidR="009F0724">
        <w:rPr>
          <w:rFonts w:hint="eastAsia"/>
        </w:rPr>
        <w:t>0218</w:t>
      </w:r>
      <w:r w:rsidR="009F0724">
        <w:rPr>
          <w:rFonts w:hint="eastAsia"/>
        </w:rPr>
        <w:t>”、“</w:t>
      </w:r>
      <w:r w:rsidR="009F0724">
        <w:rPr>
          <w:rFonts w:hint="eastAsia"/>
        </w:rPr>
        <w:t>0219</w:t>
      </w:r>
      <w:r w:rsidR="009F0724">
        <w:rPr>
          <w:rFonts w:hint="eastAsia"/>
        </w:rPr>
        <w:t>”按钮，</w:t>
      </w:r>
      <w:r w:rsidR="00CD75F0">
        <w:rPr>
          <w:rFonts w:hint="eastAsia"/>
        </w:rPr>
        <w:t>在下方绘制</w:t>
      </w:r>
      <w:r w:rsidR="00CD75F0">
        <w:rPr>
          <w:rFonts w:hint="eastAsia"/>
        </w:rPr>
        <w:t>ECU</w:t>
      </w:r>
      <w:r w:rsidR="00CD75F0">
        <w:rPr>
          <w:rFonts w:hint="eastAsia"/>
        </w:rPr>
        <w:t>记录的</w:t>
      </w:r>
      <w:r w:rsidR="003354BD">
        <w:rPr>
          <w:rFonts w:hint="eastAsia"/>
        </w:rPr>
        <w:t>ACU</w:t>
      </w:r>
      <w:r w:rsidR="00CD75F0">
        <w:rPr>
          <w:rFonts w:hint="eastAsia"/>
        </w:rPr>
        <w:t>加速度曲线。</w:t>
      </w:r>
    </w:p>
    <w:p w:rsidR="004562BB" w:rsidRPr="00CD75F0" w:rsidRDefault="004562BB" w:rsidP="004562BB"/>
    <w:sectPr w:rsidR="004562BB" w:rsidRPr="00CD75F0" w:rsidSect="00B01F55">
      <w:pgSz w:w="11906" w:h="16838"/>
      <w:pgMar w:top="1440" w:right="1800" w:bottom="1440" w:left="1800" w:header="851" w:footer="964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0E9A" w:rsidRDefault="00EE0E9A">
      <w:r>
        <w:separator/>
      </w:r>
    </w:p>
  </w:endnote>
  <w:endnote w:type="continuationSeparator" w:id="0">
    <w:p w:rsidR="00EE0E9A" w:rsidRDefault="00EE0E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091E" w:rsidRDefault="005C091E" w:rsidP="00636FE4">
    <w:pPr>
      <w:pStyle w:val="ac"/>
      <w:tabs>
        <w:tab w:val="center" w:pos="4592"/>
      </w:tabs>
      <w:jc w:val="both"/>
    </w:pPr>
    <w:r>
      <w:ptab w:relativeTo="margin" w:alignment="center" w:leader="none"/>
    </w:r>
    <w:r>
      <w:ptab w:relativeTo="margin" w:alignment="right" w:leader="none"/>
    </w:r>
    <w:r>
      <w:rPr>
        <w:sz w:val="22"/>
        <w:szCs w:val="22"/>
      </w:rPr>
      <w:fldChar w:fldCharType="begin"/>
    </w:r>
    <w:r>
      <w:instrText>PAGE  \* ROMAN  \* MERGEFORMAT</w:instrText>
    </w:r>
    <w:r>
      <w:rPr>
        <w:sz w:val="22"/>
        <w:szCs w:val="22"/>
      </w:rPr>
      <w:fldChar w:fldCharType="separate"/>
    </w:r>
    <w:r w:rsidR="009B364D" w:rsidRPr="009B364D">
      <w:rPr>
        <w:noProof/>
        <w:color w:val="4F81BD" w:themeColor="accent1"/>
        <w:sz w:val="28"/>
        <w:szCs w:val="28"/>
        <w:lang w:val="zh-CN"/>
      </w:rPr>
      <w:t>IV</w:t>
    </w:r>
    <w:r>
      <w:rPr>
        <w:color w:val="4F81BD" w:themeColor="accent1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0" w:rightFromText="180" w:vertAnchor="page" w:horzAnchor="page" w:tblpXSpec="center" w:tblpY="15680"/>
      <w:tblOverlap w:val="never"/>
      <w:tblW w:w="1020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101"/>
      <w:gridCol w:w="3045"/>
      <w:gridCol w:w="850"/>
      <w:gridCol w:w="992"/>
      <w:gridCol w:w="1134"/>
      <w:gridCol w:w="3085"/>
    </w:tblGrid>
    <w:tr w:rsidR="005C091E" w:rsidTr="00E23D20">
      <w:trPr>
        <w:trHeight w:val="440"/>
      </w:trPr>
      <w:tc>
        <w:tcPr>
          <w:tcW w:w="1101" w:type="dxa"/>
          <w:vAlign w:val="center"/>
        </w:tcPr>
        <w:p w:rsidR="005C091E" w:rsidRDefault="005C091E">
          <w:pPr>
            <w:pStyle w:val="ac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文件名称：</w:t>
          </w:r>
        </w:p>
      </w:tc>
      <w:tc>
        <w:tcPr>
          <w:tcW w:w="3045" w:type="dxa"/>
          <w:vAlign w:val="center"/>
        </w:tcPr>
        <w:p w:rsidR="005C091E" w:rsidRDefault="00E23D20">
          <w:pPr>
            <w:pStyle w:val="ac"/>
            <w:tabs>
              <w:tab w:val="clear" w:pos="4153"/>
              <w:tab w:val="right" w:pos="2889"/>
            </w:tabs>
            <w:rPr>
              <w:rFonts w:asciiTheme="minorEastAsia" w:eastAsiaTheme="minorEastAsia" w:hAnsiTheme="minorEastAsia"/>
            </w:rPr>
          </w:pPr>
          <w:r w:rsidRPr="00E23D20">
            <w:rPr>
              <w:rFonts w:asciiTheme="minorEastAsia" w:eastAsiaTheme="minorEastAsia" w:hAnsiTheme="minorEastAsia" w:hint="eastAsia"/>
            </w:rPr>
            <w:t>EDR读取设备开发方案（上位机）V1.0</w:t>
          </w:r>
        </w:p>
      </w:tc>
      <w:tc>
        <w:tcPr>
          <w:tcW w:w="850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 xml:space="preserve">编 </w:t>
          </w:r>
          <w:r>
            <w:rPr>
              <w:rFonts w:asciiTheme="minorEastAsia" w:eastAsiaTheme="minorEastAsia" w:hAnsiTheme="minorEastAsia"/>
            </w:rPr>
            <w:t xml:space="preserve"> </w:t>
          </w:r>
          <w:r>
            <w:rPr>
              <w:rFonts w:asciiTheme="minorEastAsia" w:eastAsiaTheme="minorEastAsia" w:hAnsiTheme="minorEastAsia" w:hint="eastAsia"/>
            </w:rPr>
            <w:t>制：</w:t>
          </w:r>
        </w:p>
      </w:tc>
      <w:tc>
        <w:tcPr>
          <w:tcW w:w="992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研发中心</w:t>
          </w:r>
        </w:p>
      </w:tc>
      <w:tc>
        <w:tcPr>
          <w:tcW w:w="1134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文档编号：</w:t>
          </w:r>
        </w:p>
      </w:tc>
      <w:tc>
        <w:tcPr>
          <w:tcW w:w="3085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</w:p>
      </w:tc>
    </w:tr>
    <w:tr w:rsidR="005C091E" w:rsidTr="00E23D20">
      <w:trPr>
        <w:trHeight w:val="358"/>
      </w:trPr>
      <w:tc>
        <w:tcPr>
          <w:tcW w:w="1101" w:type="dxa"/>
          <w:vAlign w:val="center"/>
        </w:tcPr>
        <w:p w:rsidR="005C091E" w:rsidRDefault="005C091E">
          <w:pPr>
            <w:pStyle w:val="ac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编制日期：</w:t>
          </w:r>
        </w:p>
      </w:tc>
      <w:tc>
        <w:tcPr>
          <w:tcW w:w="3045" w:type="dxa"/>
          <w:vAlign w:val="center"/>
        </w:tcPr>
        <w:p w:rsidR="005C091E" w:rsidRDefault="00E23D20">
          <w:pPr>
            <w:pStyle w:val="ac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/>
            </w:rPr>
            <w:t>2022-06-01</w:t>
          </w:r>
        </w:p>
      </w:tc>
      <w:tc>
        <w:tcPr>
          <w:tcW w:w="850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版本号：</w:t>
          </w:r>
        </w:p>
      </w:tc>
      <w:tc>
        <w:tcPr>
          <w:tcW w:w="992" w:type="dxa"/>
          <w:vAlign w:val="center"/>
        </w:tcPr>
        <w:p w:rsidR="005C091E" w:rsidRDefault="005C091E">
          <w:pPr>
            <w:pStyle w:val="ac"/>
            <w:ind w:firstLine="360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>V1.0</w:t>
          </w:r>
        </w:p>
      </w:tc>
      <w:tc>
        <w:tcPr>
          <w:tcW w:w="1134" w:type="dxa"/>
          <w:vAlign w:val="center"/>
        </w:tcPr>
        <w:p w:rsidR="005C091E" w:rsidRDefault="005C091E">
          <w:pPr>
            <w:pStyle w:val="ac"/>
            <w:jc w:val="both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 w:hint="eastAsia"/>
            </w:rPr>
            <w:t xml:space="preserve">页 </w:t>
          </w:r>
          <w:r>
            <w:rPr>
              <w:rFonts w:asciiTheme="minorEastAsia" w:eastAsiaTheme="minorEastAsia" w:hAnsiTheme="minorEastAsia"/>
            </w:rPr>
            <w:t xml:space="preserve">   </w:t>
          </w:r>
          <w:r>
            <w:rPr>
              <w:rFonts w:asciiTheme="minorEastAsia" w:eastAsiaTheme="minorEastAsia" w:hAnsiTheme="minorEastAsia" w:hint="eastAsia"/>
            </w:rPr>
            <w:t>码：</w:t>
          </w:r>
        </w:p>
      </w:tc>
      <w:tc>
        <w:tcPr>
          <w:tcW w:w="3085" w:type="dxa"/>
          <w:vAlign w:val="center"/>
        </w:tcPr>
        <w:p w:rsidR="005C091E" w:rsidRPr="00396993" w:rsidRDefault="005C091E">
          <w:pPr>
            <w:pStyle w:val="ac"/>
            <w:ind w:left="480" w:firstLine="360"/>
            <w:jc w:val="both"/>
            <w:rPr>
              <w:rFonts w:asciiTheme="minorEastAsia" w:eastAsiaTheme="minorEastAsia" w:hAnsiTheme="minorEastAsia"/>
            </w:rPr>
          </w:pPr>
          <w:r w:rsidRPr="00396993">
            <w:rPr>
              <w:rFonts w:asciiTheme="minorEastAsia" w:eastAsiaTheme="minorEastAsia" w:hAnsiTheme="minorEastAsia"/>
              <w:lang w:val="zh-CN"/>
            </w:rPr>
            <w:t xml:space="preserve"> </w:t>
          </w:r>
          <w:r w:rsidRPr="00396993">
            <w:rPr>
              <w:rFonts w:asciiTheme="minorEastAsia" w:eastAsiaTheme="minorEastAsia" w:hAnsiTheme="minorEastAsia"/>
              <w:bCs/>
            </w:rPr>
            <w:fldChar w:fldCharType="begin"/>
          </w:r>
          <w:r w:rsidRPr="00396993">
            <w:rPr>
              <w:rFonts w:asciiTheme="minorEastAsia" w:eastAsiaTheme="minorEastAsia" w:hAnsiTheme="minorEastAsia"/>
              <w:bCs/>
            </w:rPr>
            <w:instrText>PAGE  \* Arabic  \* MERGEFORMAT</w:instrText>
          </w:r>
          <w:r w:rsidRPr="00396993">
            <w:rPr>
              <w:rFonts w:asciiTheme="minorEastAsia" w:eastAsiaTheme="minorEastAsia" w:hAnsiTheme="minorEastAsia"/>
              <w:bCs/>
            </w:rPr>
            <w:fldChar w:fldCharType="separate"/>
          </w:r>
          <w:r w:rsidR="009B364D" w:rsidRPr="009B364D">
            <w:rPr>
              <w:rFonts w:asciiTheme="minorEastAsia" w:eastAsiaTheme="minorEastAsia" w:hAnsiTheme="minorEastAsia"/>
              <w:bCs/>
              <w:noProof/>
              <w:lang w:val="zh-CN"/>
            </w:rPr>
            <w:t>11</w:t>
          </w:r>
          <w:r w:rsidRPr="00396993">
            <w:rPr>
              <w:rFonts w:asciiTheme="minorEastAsia" w:eastAsiaTheme="minorEastAsia" w:hAnsiTheme="minorEastAsia"/>
              <w:bCs/>
            </w:rPr>
            <w:fldChar w:fldCharType="end"/>
          </w:r>
          <w:r w:rsidRPr="00396993">
            <w:rPr>
              <w:rFonts w:asciiTheme="minorEastAsia" w:eastAsiaTheme="minorEastAsia" w:hAnsiTheme="minorEastAsia"/>
              <w:lang w:val="zh-CN"/>
            </w:rPr>
            <w:t xml:space="preserve"> / </w:t>
          </w:r>
          <w:r w:rsidRPr="00396993">
            <w:rPr>
              <w:rFonts w:asciiTheme="minorEastAsia" w:eastAsiaTheme="minorEastAsia" w:hAnsiTheme="minorEastAsia"/>
              <w:bCs/>
            </w:rPr>
            <w:fldChar w:fldCharType="begin"/>
          </w:r>
          <w:r w:rsidRPr="00396993">
            <w:rPr>
              <w:rFonts w:asciiTheme="minorEastAsia" w:eastAsiaTheme="minorEastAsia" w:hAnsiTheme="minorEastAsia"/>
              <w:bCs/>
            </w:rPr>
            <w:instrText>NUMPAGES  \* Arabic  \* MERGEFORMAT</w:instrText>
          </w:r>
          <w:r w:rsidRPr="00396993">
            <w:rPr>
              <w:rFonts w:asciiTheme="minorEastAsia" w:eastAsiaTheme="minorEastAsia" w:hAnsiTheme="minorEastAsia"/>
              <w:bCs/>
            </w:rPr>
            <w:fldChar w:fldCharType="separate"/>
          </w:r>
          <w:r w:rsidR="009B364D" w:rsidRPr="009B364D">
            <w:rPr>
              <w:rFonts w:asciiTheme="minorEastAsia" w:eastAsiaTheme="minorEastAsia" w:hAnsiTheme="minorEastAsia"/>
              <w:bCs/>
              <w:noProof/>
              <w:lang w:val="zh-CN"/>
            </w:rPr>
            <w:t>11</w:t>
          </w:r>
          <w:r w:rsidRPr="00396993">
            <w:rPr>
              <w:rFonts w:asciiTheme="minorEastAsia" w:eastAsiaTheme="minorEastAsia" w:hAnsiTheme="minorEastAsia"/>
              <w:bCs/>
            </w:rPr>
            <w:fldChar w:fldCharType="end"/>
          </w:r>
        </w:p>
      </w:tc>
    </w:tr>
  </w:tbl>
  <w:p w:rsidR="005C091E" w:rsidRDefault="005C091E">
    <w:pPr>
      <w:pStyle w:val="ac"/>
      <w:tabs>
        <w:tab w:val="center" w:pos="4592"/>
      </w:tabs>
      <w:ind w:firstLine="36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0E9A" w:rsidRDefault="00EE0E9A">
      <w:r>
        <w:separator/>
      </w:r>
    </w:p>
  </w:footnote>
  <w:footnote w:type="continuationSeparator" w:id="0">
    <w:p w:rsidR="00EE0E9A" w:rsidRDefault="00EE0E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091E" w:rsidRDefault="005C091E">
    <w:pPr>
      <w:pStyle w:val="ae"/>
      <w:pBdr>
        <w:bottom w:val="single" w:sz="6" w:space="0" w:color="auto"/>
      </w:pBdr>
      <w:ind w:firstLine="360"/>
      <w:jc w:val="both"/>
    </w:pPr>
    <w:r>
      <w:rPr>
        <w:rFonts w:hint="eastAsia"/>
        <w:noProof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5584190</wp:posOffset>
          </wp:positionH>
          <wp:positionV relativeFrom="paragraph">
            <wp:posOffset>-231140</wp:posOffset>
          </wp:positionV>
          <wp:extent cx="565150" cy="324485"/>
          <wp:effectExtent l="0" t="0" r="6350" b="18415"/>
          <wp:wrapNone/>
          <wp:docPr id="33" name="图片 33" descr="维思科Logo-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33" descr="维思科Logo-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5150" cy="32448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南京维思科汽车科技有限公司</w:t>
    </w: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091E" w:rsidRDefault="005C091E">
    <w:pPr>
      <w:pStyle w:val="ae"/>
      <w:jc w:val="both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091E" w:rsidRDefault="005C091E">
    <w:pPr>
      <w:ind w:firstLine="4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FFFFFF83"/>
    <w:lvl w:ilvl="0">
      <w:start w:val="1"/>
      <w:numFmt w:val="bullet"/>
      <w:pStyle w:val="2"/>
      <w:lvlText w:val=""/>
      <w:lvlJc w:val="left"/>
      <w:pPr>
        <w:tabs>
          <w:tab w:val="left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E156EDA"/>
    <w:multiLevelType w:val="multilevel"/>
    <w:tmpl w:val="0E156EDA"/>
    <w:lvl w:ilvl="0">
      <w:start w:val="1"/>
      <w:numFmt w:val="upperLetter"/>
      <w:pStyle w:val="HR1"/>
      <w:suff w:val="nothing"/>
      <w:lvlText w:val="附 录 %1  "/>
      <w:lvlJc w:val="left"/>
      <w:pPr>
        <w:ind w:left="0" w:firstLine="0"/>
      </w:pPr>
      <w:rPr>
        <w:rFonts w:ascii="宋体" w:eastAsia="黑体" w:hAnsi="宋体" w:hint="eastAsia"/>
        <w:b w:val="0"/>
        <w:i w:val="0"/>
        <w:sz w:val="24"/>
      </w:rPr>
    </w:lvl>
    <w:lvl w:ilvl="1">
      <w:start w:val="1"/>
      <w:numFmt w:val="decimal"/>
      <w:pStyle w:val="a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4"/>
      </w:rPr>
    </w:lvl>
    <w:lvl w:ilvl="2">
      <w:start w:val="1"/>
      <w:numFmt w:val="decimal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4">
      <w:start w:val="1"/>
      <w:numFmt w:val="decimal"/>
      <w:suff w:val="nothing"/>
      <w:lvlText w:val="%1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2" w15:restartNumberingAfterBreak="0">
    <w:nsid w:val="12D4C397"/>
    <w:multiLevelType w:val="multilevel"/>
    <w:tmpl w:val="AA9816B8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ligatures w14:val="none"/>
        <w14:numForm w14:val="default"/>
        <w14:numSpacing w14:val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178611F2"/>
    <w:multiLevelType w:val="multilevel"/>
    <w:tmpl w:val="178611F2"/>
    <w:lvl w:ilvl="0">
      <w:start w:val="1"/>
      <w:numFmt w:val="decimal"/>
      <w:pStyle w:val="HR"/>
      <w:lvlText w:val="图 %1"/>
      <w:lvlJc w:val="center"/>
      <w:pPr>
        <w:tabs>
          <w:tab w:val="left" w:pos="600"/>
        </w:tabs>
        <w:ind w:left="600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198A798D"/>
    <w:multiLevelType w:val="multilevel"/>
    <w:tmpl w:val="198A798D"/>
    <w:lvl w:ilvl="0">
      <w:start w:val="1"/>
      <w:numFmt w:val="decimal"/>
      <w:pStyle w:val="HR10"/>
      <w:lvlText w:val="%1"/>
      <w:lvlJc w:val="left"/>
      <w:pPr>
        <w:tabs>
          <w:tab w:val="left" w:pos="284"/>
        </w:tabs>
        <w:ind w:left="0" w:firstLine="0"/>
      </w:pPr>
      <w:rPr>
        <w:rFonts w:hint="eastAsia"/>
      </w:rPr>
    </w:lvl>
    <w:lvl w:ilvl="1">
      <w:start w:val="1"/>
      <w:numFmt w:val="decimal"/>
      <w:pStyle w:val="HR2"/>
      <w:lvlText w:val="%1.%2"/>
      <w:lvlJc w:val="left"/>
      <w:pPr>
        <w:tabs>
          <w:tab w:val="left" w:pos="454"/>
        </w:tabs>
        <w:ind w:left="0" w:firstLine="0"/>
      </w:pPr>
      <w:rPr>
        <w:rFonts w:hint="eastAsia"/>
      </w:rPr>
    </w:lvl>
    <w:lvl w:ilvl="2">
      <w:start w:val="1"/>
      <w:numFmt w:val="decimal"/>
      <w:pStyle w:val="HR3"/>
      <w:lvlText w:val="%1.%2.%3"/>
      <w:lvlJc w:val="left"/>
      <w:pPr>
        <w:tabs>
          <w:tab w:val="left" w:pos="624"/>
        </w:tabs>
        <w:ind w:left="0" w:firstLine="0"/>
      </w:pPr>
      <w:rPr>
        <w:rFonts w:hint="eastAsia"/>
      </w:rPr>
    </w:lvl>
    <w:lvl w:ilvl="3">
      <w:start w:val="1"/>
      <w:numFmt w:val="decimal"/>
      <w:pStyle w:val="HR4"/>
      <w:lvlText w:val="%1.%2.%3.%4"/>
      <w:lvlJc w:val="left"/>
      <w:pPr>
        <w:tabs>
          <w:tab w:val="left" w:pos="794"/>
        </w:tabs>
        <w:ind w:left="0" w:firstLine="0"/>
      </w:pPr>
      <w:rPr>
        <w:rFonts w:hint="eastAsia"/>
      </w:rPr>
    </w:lvl>
    <w:lvl w:ilvl="4">
      <w:start w:val="1"/>
      <w:numFmt w:val="decimal"/>
      <w:pStyle w:val="HR5"/>
      <w:lvlText w:val="%1.%2.%3.%4.%5"/>
      <w:lvlJc w:val="left"/>
      <w:pPr>
        <w:tabs>
          <w:tab w:val="left" w:pos="964"/>
        </w:tabs>
        <w:ind w:left="0" w:firstLine="0"/>
      </w:pPr>
      <w:rPr>
        <w:rFonts w:hint="eastAsia"/>
      </w:rPr>
    </w:lvl>
    <w:lvl w:ilvl="5">
      <w:start w:val="1"/>
      <w:numFmt w:val="decimal"/>
      <w:pStyle w:val="HR6"/>
      <w:lvlText w:val="%1.%2.%3.%4.%5.%6"/>
      <w:lvlJc w:val="left"/>
      <w:pPr>
        <w:tabs>
          <w:tab w:val="left" w:pos="1134"/>
        </w:tabs>
        <w:ind w:left="0" w:firstLine="0"/>
      </w:pPr>
      <w:rPr>
        <w:rFonts w:hint="eastAsia"/>
      </w:rPr>
    </w:lvl>
    <w:lvl w:ilvl="6">
      <w:start w:val="1"/>
      <w:numFmt w:val="decimal"/>
      <w:pStyle w:val="HR7"/>
      <w:lvlText w:val="%1.%2.%3.%4.%5.%6.%7"/>
      <w:lvlJc w:val="left"/>
      <w:pPr>
        <w:tabs>
          <w:tab w:val="left" w:pos="1332"/>
        </w:tabs>
        <w:ind w:left="0" w:firstLine="0"/>
      </w:pPr>
      <w:rPr>
        <w:rFonts w:hint="eastAsia"/>
      </w:rPr>
    </w:lvl>
    <w:lvl w:ilvl="7">
      <w:start w:val="1"/>
      <w:numFmt w:val="decimal"/>
      <w:pStyle w:val="HR8"/>
      <w:lvlText w:val="%1.%2.%3.%4.%5.%6.%7.%8"/>
      <w:lvlJc w:val="left"/>
      <w:pPr>
        <w:tabs>
          <w:tab w:val="left" w:pos="1531"/>
        </w:tabs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30EA4D59"/>
    <w:multiLevelType w:val="multilevel"/>
    <w:tmpl w:val="30EA4D59"/>
    <w:lvl w:ilvl="0">
      <w:start w:val="1"/>
      <w:numFmt w:val="decimal"/>
      <w:pStyle w:val="HR025"/>
      <w:lvlText w:val="图 %1"/>
      <w:lvlJc w:val="center"/>
      <w:pPr>
        <w:ind w:left="620" w:hanging="42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040" w:hanging="420"/>
      </w:pPr>
    </w:lvl>
    <w:lvl w:ilvl="2">
      <w:start w:val="1"/>
      <w:numFmt w:val="lowerRoman"/>
      <w:lvlText w:val="%3."/>
      <w:lvlJc w:val="right"/>
      <w:pPr>
        <w:ind w:left="1460" w:hanging="420"/>
      </w:pPr>
    </w:lvl>
    <w:lvl w:ilvl="3">
      <w:start w:val="1"/>
      <w:numFmt w:val="decimal"/>
      <w:lvlText w:val="%4."/>
      <w:lvlJc w:val="left"/>
      <w:pPr>
        <w:ind w:left="1880" w:hanging="420"/>
      </w:pPr>
    </w:lvl>
    <w:lvl w:ilvl="4">
      <w:start w:val="1"/>
      <w:numFmt w:val="lowerLetter"/>
      <w:lvlText w:val="%5)"/>
      <w:lvlJc w:val="left"/>
      <w:pPr>
        <w:ind w:left="2300" w:hanging="420"/>
      </w:pPr>
    </w:lvl>
    <w:lvl w:ilvl="5">
      <w:start w:val="1"/>
      <w:numFmt w:val="lowerRoman"/>
      <w:lvlText w:val="%6."/>
      <w:lvlJc w:val="right"/>
      <w:pPr>
        <w:ind w:left="2720" w:hanging="420"/>
      </w:pPr>
    </w:lvl>
    <w:lvl w:ilvl="6">
      <w:start w:val="1"/>
      <w:numFmt w:val="decimal"/>
      <w:lvlText w:val="%7."/>
      <w:lvlJc w:val="left"/>
      <w:pPr>
        <w:ind w:left="3140" w:hanging="420"/>
      </w:pPr>
    </w:lvl>
    <w:lvl w:ilvl="7">
      <w:start w:val="1"/>
      <w:numFmt w:val="lowerLetter"/>
      <w:lvlText w:val="%8)"/>
      <w:lvlJc w:val="left"/>
      <w:pPr>
        <w:ind w:left="3560" w:hanging="420"/>
      </w:pPr>
    </w:lvl>
    <w:lvl w:ilvl="8">
      <w:start w:val="1"/>
      <w:numFmt w:val="lowerRoman"/>
      <w:lvlText w:val="%9."/>
      <w:lvlJc w:val="right"/>
      <w:pPr>
        <w:ind w:left="3980" w:hanging="420"/>
      </w:pPr>
    </w:lvl>
  </w:abstractNum>
  <w:abstractNum w:abstractNumId="6" w15:restartNumberingAfterBreak="0">
    <w:nsid w:val="668E2CEC"/>
    <w:multiLevelType w:val="multilevel"/>
    <w:tmpl w:val="668E2CEC"/>
    <w:lvl w:ilvl="0">
      <w:start w:val="1"/>
      <w:numFmt w:val="decimal"/>
      <w:pStyle w:val="HR0"/>
      <w:lvlText w:val="表 %1"/>
      <w:lvlJc w:val="center"/>
      <w:pPr>
        <w:tabs>
          <w:tab w:val="left" w:pos="600"/>
        </w:tabs>
        <w:ind w:left="600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6D911B26"/>
    <w:multiLevelType w:val="multilevel"/>
    <w:tmpl w:val="4BC07BAC"/>
    <w:lvl w:ilvl="0">
      <w:start w:val="1"/>
      <w:numFmt w:val="decimal"/>
      <w:lvlText w:val="%1."/>
      <w:lvlJc w:val="left"/>
      <w:pPr>
        <w:ind w:left="0" w:firstLine="48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74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562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8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00" w:hanging="420"/>
      </w:pPr>
      <w:rPr>
        <w:rFonts w:hint="eastAsia"/>
      </w:rPr>
    </w:lvl>
    <w:lvl w:ilvl="6">
      <w:start w:val="1"/>
      <w:numFmt w:val="decimal"/>
      <w:pStyle w:val="a0"/>
      <w:lvlText w:val="%7."/>
      <w:lvlJc w:val="left"/>
      <w:pPr>
        <w:ind w:left="42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84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60" w:hanging="42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4"/>
    <w:lvlOverride w:ilvl="0">
      <w:lvl w:ilvl="0" w:tentative="1">
        <w:start w:val="1"/>
        <w:numFmt w:val="decimal"/>
        <w:pStyle w:val="HR10"/>
        <w:lvlText w:val="%1"/>
        <w:lvlJc w:val="left"/>
        <w:pPr>
          <w:tabs>
            <w:tab w:val="left" w:pos="284"/>
          </w:tabs>
          <w:ind w:left="0" w:firstLine="0"/>
        </w:pPr>
        <w:rPr>
          <w:rFonts w:hint="eastAsia"/>
        </w:rPr>
      </w:lvl>
    </w:lvlOverride>
    <w:lvlOverride w:ilvl="1">
      <w:lvl w:ilvl="1" w:tentative="1">
        <w:start w:val="1"/>
        <w:numFmt w:val="decimal"/>
        <w:pStyle w:val="HR2"/>
        <w:lvlText w:val="%1.%2"/>
        <w:lvlJc w:val="left"/>
        <w:pPr>
          <w:tabs>
            <w:tab w:val="left" w:pos="454"/>
          </w:tabs>
          <w:ind w:left="0" w:firstLine="0"/>
        </w:pPr>
        <w:rPr>
          <w:rFonts w:hint="eastAsia"/>
        </w:rPr>
      </w:lvl>
    </w:lvlOverride>
    <w:lvlOverride w:ilvl="2">
      <w:lvl w:ilvl="2" w:tentative="1">
        <w:start w:val="1"/>
        <w:numFmt w:val="decimal"/>
        <w:pStyle w:val="HR3"/>
        <w:lvlText w:val="%1.%2.%3"/>
        <w:lvlJc w:val="left"/>
        <w:pPr>
          <w:tabs>
            <w:tab w:val="left" w:pos="624"/>
          </w:tabs>
          <w:ind w:left="0" w:firstLine="0"/>
        </w:pPr>
        <w:rPr>
          <w:rFonts w:hint="eastAsia"/>
        </w:rPr>
      </w:lvl>
    </w:lvlOverride>
    <w:lvlOverride w:ilvl="3">
      <w:lvl w:ilvl="3" w:tentative="1">
        <w:start w:val="1"/>
        <w:numFmt w:val="decimal"/>
        <w:pStyle w:val="HR4"/>
        <w:lvlText w:val="%1.%2.%3.%4"/>
        <w:lvlJc w:val="left"/>
        <w:pPr>
          <w:tabs>
            <w:tab w:val="left" w:pos="794"/>
          </w:tabs>
          <w:ind w:left="0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pStyle w:val="HR5"/>
        <w:lvlText w:val="%1.%2.%3.%4.%5"/>
        <w:lvlJc w:val="left"/>
        <w:pPr>
          <w:tabs>
            <w:tab w:val="left" w:pos="964"/>
          </w:tabs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pStyle w:val="HR6"/>
        <w:lvlText w:val="%1.%2.%3.%4.%5.%6"/>
        <w:lvlJc w:val="left"/>
        <w:pPr>
          <w:tabs>
            <w:tab w:val="left" w:pos="1134"/>
          </w:tabs>
          <w:ind w:left="0" w:firstLine="0"/>
        </w:pPr>
        <w:rPr>
          <w:rFonts w:hint="eastAsia"/>
        </w:rPr>
      </w:lvl>
    </w:lvlOverride>
    <w:lvlOverride w:ilvl="6">
      <w:lvl w:ilvl="6" w:tentative="1">
        <w:start w:val="1"/>
        <w:numFmt w:val="decimal"/>
        <w:pStyle w:val="HR7"/>
        <w:lvlText w:val="%1.%2.%3.%4.%5.%6.%7"/>
        <w:lvlJc w:val="left"/>
        <w:pPr>
          <w:tabs>
            <w:tab w:val="left" w:pos="1332"/>
          </w:tabs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pStyle w:val="HR8"/>
        <w:lvlText w:val="%1.%2.%3.%4.%5.%6.%7.%8"/>
        <w:lvlJc w:val="left"/>
        <w:pPr>
          <w:tabs>
            <w:tab w:val="left" w:pos="1531"/>
          </w:tabs>
          <w:ind w:left="0" w:firstLine="0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tabs>
            <w:tab w:val="left" w:pos="1559"/>
          </w:tabs>
          <w:ind w:left="1559" w:hanging="1559"/>
        </w:pPr>
        <w:rPr>
          <w:rFonts w:hint="eastAsia"/>
        </w:rPr>
      </w:lvl>
    </w:lvlOverride>
  </w:num>
  <w:num w:numId="4">
    <w:abstractNumId w:val="6"/>
  </w:num>
  <w:num w:numId="5">
    <w:abstractNumId w:val="3"/>
  </w:num>
  <w:num w:numId="6">
    <w:abstractNumId w:val="1"/>
  </w:num>
  <w:num w:numId="7">
    <w:abstractNumId w:val="5"/>
  </w:num>
  <w:num w:numId="8">
    <w:abstractNumId w:val="7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E0F1C"/>
    <w:rsid w:val="00001E79"/>
    <w:rsid w:val="000020C4"/>
    <w:rsid w:val="00002262"/>
    <w:rsid w:val="0000298C"/>
    <w:rsid w:val="00002D68"/>
    <w:rsid w:val="00004924"/>
    <w:rsid w:val="000049F6"/>
    <w:rsid w:val="000066EC"/>
    <w:rsid w:val="000077A0"/>
    <w:rsid w:val="00010482"/>
    <w:rsid w:val="000109A3"/>
    <w:rsid w:val="00011414"/>
    <w:rsid w:val="000128C7"/>
    <w:rsid w:val="00012BB6"/>
    <w:rsid w:val="00013838"/>
    <w:rsid w:val="000160BD"/>
    <w:rsid w:val="00016B17"/>
    <w:rsid w:val="000175F7"/>
    <w:rsid w:val="000202D3"/>
    <w:rsid w:val="00020DCC"/>
    <w:rsid w:val="00021B97"/>
    <w:rsid w:val="00022CB0"/>
    <w:rsid w:val="000240D7"/>
    <w:rsid w:val="00024485"/>
    <w:rsid w:val="00025C14"/>
    <w:rsid w:val="00026304"/>
    <w:rsid w:val="00026759"/>
    <w:rsid w:val="00027860"/>
    <w:rsid w:val="000304AF"/>
    <w:rsid w:val="00030C52"/>
    <w:rsid w:val="00032182"/>
    <w:rsid w:val="000333C3"/>
    <w:rsid w:val="00036727"/>
    <w:rsid w:val="000371CF"/>
    <w:rsid w:val="00040399"/>
    <w:rsid w:val="00040636"/>
    <w:rsid w:val="00040FF2"/>
    <w:rsid w:val="00041E0A"/>
    <w:rsid w:val="000421A2"/>
    <w:rsid w:val="00042547"/>
    <w:rsid w:val="0004305C"/>
    <w:rsid w:val="00045D95"/>
    <w:rsid w:val="00047096"/>
    <w:rsid w:val="000473A9"/>
    <w:rsid w:val="00050701"/>
    <w:rsid w:val="0005148C"/>
    <w:rsid w:val="0005191D"/>
    <w:rsid w:val="00051A61"/>
    <w:rsid w:val="00052179"/>
    <w:rsid w:val="00053A5E"/>
    <w:rsid w:val="00054C4A"/>
    <w:rsid w:val="00056451"/>
    <w:rsid w:val="00057515"/>
    <w:rsid w:val="000615D7"/>
    <w:rsid w:val="0006167C"/>
    <w:rsid w:val="00061BDE"/>
    <w:rsid w:val="00063E04"/>
    <w:rsid w:val="0006440D"/>
    <w:rsid w:val="00064447"/>
    <w:rsid w:val="000645DD"/>
    <w:rsid w:val="00064E33"/>
    <w:rsid w:val="000651E1"/>
    <w:rsid w:val="00065CE2"/>
    <w:rsid w:val="00065DE2"/>
    <w:rsid w:val="0006656D"/>
    <w:rsid w:val="00066D5F"/>
    <w:rsid w:val="00070E95"/>
    <w:rsid w:val="0007356B"/>
    <w:rsid w:val="000739BC"/>
    <w:rsid w:val="00074093"/>
    <w:rsid w:val="000775B8"/>
    <w:rsid w:val="000779D3"/>
    <w:rsid w:val="00077A43"/>
    <w:rsid w:val="0008009D"/>
    <w:rsid w:val="00080382"/>
    <w:rsid w:val="00080CB2"/>
    <w:rsid w:val="000817DC"/>
    <w:rsid w:val="00081D59"/>
    <w:rsid w:val="00083EF3"/>
    <w:rsid w:val="00084629"/>
    <w:rsid w:val="00085203"/>
    <w:rsid w:val="000859EC"/>
    <w:rsid w:val="00085A10"/>
    <w:rsid w:val="00085DD3"/>
    <w:rsid w:val="0008601A"/>
    <w:rsid w:val="00086B6D"/>
    <w:rsid w:val="00086C1D"/>
    <w:rsid w:val="00086F14"/>
    <w:rsid w:val="000878F2"/>
    <w:rsid w:val="00087D95"/>
    <w:rsid w:val="00090EDC"/>
    <w:rsid w:val="00092AAE"/>
    <w:rsid w:val="00093710"/>
    <w:rsid w:val="00093AAB"/>
    <w:rsid w:val="00094B4E"/>
    <w:rsid w:val="00094EE8"/>
    <w:rsid w:val="0009528C"/>
    <w:rsid w:val="00096131"/>
    <w:rsid w:val="00096270"/>
    <w:rsid w:val="000964F3"/>
    <w:rsid w:val="000967B6"/>
    <w:rsid w:val="00097B74"/>
    <w:rsid w:val="00097E6C"/>
    <w:rsid w:val="000A08F1"/>
    <w:rsid w:val="000A0BC8"/>
    <w:rsid w:val="000A1E35"/>
    <w:rsid w:val="000A267D"/>
    <w:rsid w:val="000A4B31"/>
    <w:rsid w:val="000A4D17"/>
    <w:rsid w:val="000A53FD"/>
    <w:rsid w:val="000A61D7"/>
    <w:rsid w:val="000A6464"/>
    <w:rsid w:val="000A6701"/>
    <w:rsid w:val="000A696D"/>
    <w:rsid w:val="000A6E0E"/>
    <w:rsid w:val="000A6E7C"/>
    <w:rsid w:val="000A719F"/>
    <w:rsid w:val="000A7A77"/>
    <w:rsid w:val="000A7DA3"/>
    <w:rsid w:val="000B16D0"/>
    <w:rsid w:val="000B1932"/>
    <w:rsid w:val="000B22B7"/>
    <w:rsid w:val="000B3465"/>
    <w:rsid w:val="000B3B01"/>
    <w:rsid w:val="000B3C20"/>
    <w:rsid w:val="000B430F"/>
    <w:rsid w:val="000B4324"/>
    <w:rsid w:val="000B444E"/>
    <w:rsid w:val="000B67F1"/>
    <w:rsid w:val="000B6AA2"/>
    <w:rsid w:val="000C0AEE"/>
    <w:rsid w:val="000C0FF2"/>
    <w:rsid w:val="000C22ED"/>
    <w:rsid w:val="000C2523"/>
    <w:rsid w:val="000C34E3"/>
    <w:rsid w:val="000C3CCF"/>
    <w:rsid w:val="000C454F"/>
    <w:rsid w:val="000C621D"/>
    <w:rsid w:val="000D0885"/>
    <w:rsid w:val="000D1349"/>
    <w:rsid w:val="000D2BF3"/>
    <w:rsid w:val="000D5F97"/>
    <w:rsid w:val="000D75A1"/>
    <w:rsid w:val="000D7FCF"/>
    <w:rsid w:val="000E0498"/>
    <w:rsid w:val="000E102E"/>
    <w:rsid w:val="000E2063"/>
    <w:rsid w:val="000E34C8"/>
    <w:rsid w:val="000E3F81"/>
    <w:rsid w:val="000E45C0"/>
    <w:rsid w:val="000E6A4F"/>
    <w:rsid w:val="000E6B06"/>
    <w:rsid w:val="000E6D72"/>
    <w:rsid w:val="000E7081"/>
    <w:rsid w:val="000E768D"/>
    <w:rsid w:val="000E7FF5"/>
    <w:rsid w:val="000F0739"/>
    <w:rsid w:val="000F13AC"/>
    <w:rsid w:val="000F2225"/>
    <w:rsid w:val="000F2FE6"/>
    <w:rsid w:val="000F31D1"/>
    <w:rsid w:val="000F3BE2"/>
    <w:rsid w:val="000F3D7B"/>
    <w:rsid w:val="000F5AA2"/>
    <w:rsid w:val="000F6866"/>
    <w:rsid w:val="000F7289"/>
    <w:rsid w:val="00100329"/>
    <w:rsid w:val="001013EB"/>
    <w:rsid w:val="001014B9"/>
    <w:rsid w:val="0010178B"/>
    <w:rsid w:val="0010283E"/>
    <w:rsid w:val="00103239"/>
    <w:rsid w:val="001035AB"/>
    <w:rsid w:val="00105089"/>
    <w:rsid w:val="00105575"/>
    <w:rsid w:val="001069B2"/>
    <w:rsid w:val="001071C8"/>
    <w:rsid w:val="00110599"/>
    <w:rsid w:val="00110A75"/>
    <w:rsid w:val="00111DBE"/>
    <w:rsid w:val="001128EE"/>
    <w:rsid w:val="00113095"/>
    <w:rsid w:val="00113AF9"/>
    <w:rsid w:val="00113B86"/>
    <w:rsid w:val="00113C93"/>
    <w:rsid w:val="00115211"/>
    <w:rsid w:val="00115896"/>
    <w:rsid w:val="00116495"/>
    <w:rsid w:val="00116830"/>
    <w:rsid w:val="00116A43"/>
    <w:rsid w:val="00117E28"/>
    <w:rsid w:val="0012135D"/>
    <w:rsid w:val="00123683"/>
    <w:rsid w:val="00123CF5"/>
    <w:rsid w:val="001243D4"/>
    <w:rsid w:val="00124761"/>
    <w:rsid w:val="00124CFC"/>
    <w:rsid w:val="001250D1"/>
    <w:rsid w:val="001252F5"/>
    <w:rsid w:val="00125F78"/>
    <w:rsid w:val="0012627F"/>
    <w:rsid w:val="00127825"/>
    <w:rsid w:val="001309CA"/>
    <w:rsid w:val="001310AC"/>
    <w:rsid w:val="00131B15"/>
    <w:rsid w:val="001326B6"/>
    <w:rsid w:val="00132ED5"/>
    <w:rsid w:val="0013350C"/>
    <w:rsid w:val="0013434A"/>
    <w:rsid w:val="001344D1"/>
    <w:rsid w:val="00134779"/>
    <w:rsid w:val="0013527B"/>
    <w:rsid w:val="00136616"/>
    <w:rsid w:val="001366B8"/>
    <w:rsid w:val="00137525"/>
    <w:rsid w:val="00137663"/>
    <w:rsid w:val="00137814"/>
    <w:rsid w:val="001420C7"/>
    <w:rsid w:val="00143081"/>
    <w:rsid w:val="001435CB"/>
    <w:rsid w:val="00143ADB"/>
    <w:rsid w:val="00143F25"/>
    <w:rsid w:val="001448B3"/>
    <w:rsid w:val="00145924"/>
    <w:rsid w:val="00145EBD"/>
    <w:rsid w:val="00145FF9"/>
    <w:rsid w:val="00146D98"/>
    <w:rsid w:val="00150255"/>
    <w:rsid w:val="0015070C"/>
    <w:rsid w:val="001524CE"/>
    <w:rsid w:val="001525DD"/>
    <w:rsid w:val="00154734"/>
    <w:rsid w:val="00154A7E"/>
    <w:rsid w:val="00155E7D"/>
    <w:rsid w:val="00156D3F"/>
    <w:rsid w:val="00157059"/>
    <w:rsid w:val="00157827"/>
    <w:rsid w:val="00160AAC"/>
    <w:rsid w:val="00161AB7"/>
    <w:rsid w:val="00161B48"/>
    <w:rsid w:val="001620E8"/>
    <w:rsid w:val="00164A93"/>
    <w:rsid w:val="00164F31"/>
    <w:rsid w:val="00165DDA"/>
    <w:rsid w:val="001666DE"/>
    <w:rsid w:val="001669F4"/>
    <w:rsid w:val="0016742F"/>
    <w:rsid w:val="00167550"/>
    <w:rsid w:val="00167944"/>
    <w:rsid w:val="001709E9"/>
    <w:rsid w:val="0017618D"/>
    <w:rsid w:val="00176A64"/>
    <w:rsid w:val="0018141C"/>
    <w:rsid w:val="001817AB"/>
    <w:rsid w:val="00181F02"/>
    <w:rsid w:val="00182B87"/>
    <w:rsid w:val="00183772"/>
    <w:rsid w:val="00183B02"/>
    <w:rsid w:val="00184523"/>
    <w:rsid w:val="001847BD"/>
    <w:rsid w:val="00185A5D"/>
    <w:rsid w:val="001879D0"/>
    <w:rsid w:val="001879E1"/>
    <w:rsid w:val="00187FD8"/>
    <w:rsid w:val="001904A5"/>
    <w:rsid w:val="0019087B"/>
    <w:rsid w:val="00191002"/>
    <w:rsid w:val="0019145C"/>
    <w:rsid w:val="00192287"/>
    <w:rsid w:val="00192B0D"/>
    <w:rsid w:val="00192EE4"/>
    <w:rsid w:val="001941B9"/>
    <w:rsid w:val="001A0680"/>
    <w:rsid w:val="001A2699"/>
    <w:rsid w:val="001A3163"/>
    <w:rsid w:val="001A62D9"/>
    <w:rsid w:val="001A72E3"/>
    <w:rsid w:val="001A77D7"/>
    <w:rsid w:val="001B0EE0"/>
    <w:rsid w:val="001B1239"/>
    <w:rsid w:val="001B21C8"/>
    <w:rsid w:val="001B2CAB"/>
    <w:rsid w:val="001B317F"/>
    <w:rsid w:val="001B32B5"/>
    <w:rsid w:val="001B35B9"/>
    <w:rsid w:val="001B39A5"/>
    <w:rsid w:val="001B4657"/>
    <w:rsid w:val="001B4A2E"/>
    <w:rsid w:val="001B5534"/>
    <w:rsid w:val="001B6CF8"/>
    <w:rsid w:val="001C048D"/>
    <w:rsid w:val="001C27E3"/>
    <w:rsid w:val="001C403B"/>
    <w:rsid w:val="001C41FF"/>
    <w:rsid w:val="001C4C81"/>
    <w:rsid w:val="001C5C83"/>
    <w:rsid w:val="001C753C"/>
    <w:rsid w:val="001D2A17"/>
    <w:rsid w:val="001D3066"/>
    <w:rsid w:val="001D339C"/>
    <w:rsid w:val="001D40AD"/>
    <w:rsid w:val="001D5935"/>
    <w:rsid w:val="001D5B36"/>
    <w:rsid w:val="001D6F59"/>
    <w:rsid w:val="001D7BC5"/>
    <w:rsid w:val="001E06E5"/>
    <w:rsid w:val="001E0901"/>
    <w:rsid w:val="001E0A76"/>
    <w:rsid w:val="001E14B7"/>
    <w:rsid w:val="001E14F0"/>
    <w:rsid w:val="001E2BE3"/>
    <w:rsid w:val="001E3326"/>
    <w:rsid w:val="001E49F4"/>
    <w:rsid w:val="001E4D00"/>
    <w:rsid w:val="001E53AC"/>
    <w:rsid w:val="001E6A25"/>
    <w:rsid w:val="001E6AF4"/>
    <w:rsid w:val="001E741B"/>
    <w:rsid w:val="001E7ECD"/>
    <w:rsid w:val="001F074A"/>
    <w:rsid w:val="001F0C99"/>
    <w:rsid w:val="001F11F6"/>
    <w:rsid w:val="001F26D2"/>
    <w:rsid w:val="001F4BE5"/>
    <w:rsid w:val="001F5BEF"/>
    <w:rsid w:val="001F6F73"/>
    <w:rsid w:val="001F719E"/>
    <w:rsid w:val="001F71D1"/>
    <w:rsid w:val="001F79B4"/>
    <w:rsid w:val="001F7A04"/>
    <w:rsid w:val="00201EFD"/>
    <w:rsid w:val="002034F9"/>
    <w:rsid w:val="00203DEB"/>
    <w:rsid w:val="0020532E"/>
    <w:rsid w:val="00206ACD"/>
    <w:rsid w:val="00207158"/>
    <w:rsid w:val="00207B1F"/>
    <w:rsid w:val="00210174"/>
    <w:rsid w:val="00210D65"/>
    <w:rsid w:val="00211173"/>
    <w:rsid w:val="00211825"/>
    <w:rsid w:val="002129D6"/>
    <w:rsid w:val="00212F9F"/>
    <w:rsid w:val="00212FDA"/>
    <w:rsid w:val="0021345F"/>
    <w:rsid w:val="0021352C"/>
    <w:rsid w:val="002135B4"/>
    <w:rsid w:val="00213A78"/>
    <w:rsid w:val="00214D49"/>
    <w:rsid w:val="0021514B"/>
    <w:rsid w:val="00215806"/>
    <w:rsid w:val="00215A83"/>
    <w:rsid w:val="00216238"/>
    <w:rsid w:val="002163B5"/>
    <w:rsid w:val="00216598"/>
    <w:rsid w:val="0021716C"/>
    <w:rsid w:val="00217837"/>
    <w:rsid w:val="00217E5C"/>
    <w:rsid w:val="00221B94"/>
    <w:rsid w:val="00222A76"/>
    <w:rsid w:val="00222DE7"/>
    <w:rsid w:val="0022358A"/>
    <w:rsid w:val="00224C1E"/>
    <w:rsid w:val="00224CFD"/>
    <w:rsid w:val="00225549"/>
    <w:rsid w:val="0022588C"/>
    <w:rsid w:val="00225C67"/>
    <w:rsid w:val="002266AE"/>
    <w:rsid w:val="00226EFA"/>
    <w:rsid w:val="0022723D"/>
    <w:rsid w:val="002279DE"/>
    <w:rsid w:val="002300C2"/>
    <w:rsid w:val="00230362"/>
    <w:rsid w:val="00231050"/>
    <w:rsid w:val="0023294E"/>
    <w:rsid w:val="00233465"/>
    <w:rsid w:val="00233547"/>
    <w:rsid w:val="00233D24"/>
    <w:rsid w:val="00233D8B"/>
    <w:rsid w:val="00234B27"/>
    <w:rsid w:val="002350D3"/>
    <w:rsid w:val="00235D95"/>
    <w:rsid w:val="00240029"/>
    <w:rsid w:val="00240544"/>
    <w:rsid w:val="00241B29"/>
    <w:rsid w:val="0024213D"/>
    <w:rsid w:val="00242EDE"/>
    <w:rsid w:val="00243C12"/>
    <w:rsid w:val="002445EE"/>
    <w:rsid w:val="002452F3"/>
    <w:rsid w:val="00245DA7"/>
    <w:rsid w:val="002465DE"/>
    <w:rsid w:val="00246862"/>
    <w:rsid w:val="00247988"/>
    <w:rsid w:val="00250CD9"/>
    <w:rsid w:val="00251335"/>
    <w:rsid w:val="00251B8E"/>
    <w:rsid w:val="00256878"/>
    <w:rsid w:val="00256FEE"/>
    <w:rsid w:val="002573C3"/>
    <w:rsid w:val="00257763"/>
    <w:rsid w:val="002577C2"/>
    <w:rsid w:val="00261992"/>
    <w:rsid w:val="00261BE7"/>
    <w:rsid w:val="00262772"/>
    <w:rsid w:val="002627C1"/>
    <w:rsid w:val="0026382C"/>
    <w:rsid w:val="00263BEE"/>
    <w:rsid w:val="00264818"/>
    <w:rsid w:val="00266FDD"/>
    <w:rsid w:val="00267526"/>
    <w:rsid w:val="00271940"/>
    <w:rsid w:val="00271FE5"/>
    <w:rsid w:val="0027297D"/>
    <w:rsid w:val="00272E0F"/>
    <w:rsid w:val="0027362E"/>
    <w:rsid w:val="00273DE8"/>
    <w:rsid w:val="00274D37"/>
    <w:rsid w:val="00275E3A"/>
    <w:rsid w:val="002768BA"/>
    <w:rsid w:val="00276CA5"/>
    <w:rsid w:val="0027737F"/>
    <w:rsid w:val="00277BE5"/>
    <w:rsid w:val="00277D49"/>
    <w:rsid w:val="002817F2"/>
    <w:rsid w:val="00281F18"/>
    <w:rsid w:val="00286122"/>
    <w:rsid w:val="0028646C"/>
    <w:rsid w:val="00286E4D"/>
    <w:rsid w:val="0028792A"/>
    <w:rsid w:val="0028792F"/>
    <w:rsid w:val="00287D15"/>
    <w:rsid w:val="00290146"/>
    <w:rsid w:val="0029044E"/>
    <w:rsid w:val="00290706"/>
    <w:rsid w:val="00291351"/>
    <w:rsid w:val="0029136E"/>
    <w:rsid w:val="00291D4D"/>
    <w:rsid w:val="00293956"/>
    <w:rsid w:val="00293D21"/>
    <w:rsid w:val="0029417C"/>
    <w:rsid w:val="002948FB"/>
    <w:rsid w:val="00294B00"/>
    <w:rsid w:val="002950CF"/>
    <w:rsid w:val="0029559A"/>
    <w:rsid w:val="002956E8"/>
    <w:rsid w:val="002957C5"/>
    <w:rsid w:val="00295D1C"/>
    <w:rsid w:val="00296372"/>
    <w:rsid w:val="00296ED9"/>
    <w:rsid w:val="002976DB"/>
    <w:rsid w:val="00297A0C"/>
    <w:rsid w:val="00297C53"/>
    <w:rsid w:val="002A0B57"/>
    <w:rsid w:val="002A11B8"/>
    <w:rsid w:val="002A14F5"/>
    <w:rsid w:val="002A1AA3"/>
    <w:rsid w:val="002A1C2A"/>
    <w:rsid w:val="002A4107"/>
    <w:rsid w:val="002A4D11"/>
    <w:rsid w:val="002A5342"/>
    <w:rsid w:val="002A6213"/>
    <w:rsid w:val="002A62FB"/>
    <w:rsid w:val="002A6783"/>
    <w:rsid w:val="002B016F"/>
    <w:rsid w:val="002B05CD"/>
    <w:rsid w:val="002B06C6"/>
    <w:rsid w:val="002B0872"/>
    <w:rsid w:val="002B0AC8"/>
    <w:rsid w:val="002B0D70"/>
    <w:rsid w:val="002B129A"/>
    <w:rsid w:val="002B1ED7"/>
    <w:rsid w:val="002B2350"/>
    <w:rsid w:val="002B289B"/>
    <w:rsid w:val="002B2D00"/>
    <w:rsid w:val="002B3377"/>
    <w:rsid w:val="002B44B5"/>
    <w:rsid w:val="002B4BC9"/>
    <w:rsid w:val="002B4EE2"/>
    <w:rsid w:val="002B602A"/>
    <w:rsid w:val="002C0256"/>
    <w:rsid w:val="002C1131"/>
    <w:rsid w:val="002C28B9"/>
    <w:rsid w:val="002C2AAB"/>
    <w:rsid w:val="002C3693"/>
    <w:rsid w:val="002C460C"/>
    <w:rsid w:val="002C4678"/>
    <w:rsid w:val="002C48C3"/>
    <w:rsid w:val="002C4BF9"/>
    <w:rsid w:val="002C552E"/>
    <w:rsid w:val="002C6D8F"/>
    <w:rsid w:val="002D112F"/>
    <w:rsid w:val="002D180C"/>
    <w:rsid w:val="002D2B32"/>
    <w:rsid w:val="002D2B71"/>
    <w:rsid w:val="002D326D"/>
    <w:rsid w:val="002D4A8C"/>
    <w:rsid w:val="002D5CAF"/>
    <w:rsid w:val="002D777A"/>
    <w:rsid w:val="002D7E41"/>
    <w:rsid w:val="002E08C6"/>
    <w:rsid w:val="002E0B69"/>
    <w:rsid w:val="002E12AD"/>
    <w:rsid w:val="002E1E34"/>
    <w:rsid w:val="002E24A6"/>
    <w:rsid w:val="002E24E2"/>
    <w:rsid w:val="002E26DB"/>
    <w:rsid w:val="002E323B"/>
    <w:rsid w:val="002E4524"/>
    <w:rsid w:val="002E5715"/>
    <w:rsid w:val="002E5F7B"/>
    <w:rsid w:val="002E7DD7"/>
    <w:rsid w:val="002F0126"/>
    <w:rsid w:val="002F114C"/>
    <w:rsid w:val="002F1CC6"/>
    <w:rsid w:val="002F288B"/>
    <w:rsid w:val="002F4EAA"/>
    <w:rsid w:val="002F50A9"/>
    <w:rsid w:val="002F5314"/>
    <w:rsid w:val="002F5A90"/>
    <w:rsid w:val="002F62E4"/>
    <w:rsid w:val="002F7001"/>
    <w:rsid w:val="002F73DB"/>
    <w:rsid w:val="002F7516"/>
    <w:rsid w:val="00301108"/>
    <w:rsid w:val="00301374"/>
    <w:rsid w:val="003021AD"/>
    <w:rsid w:val="00303F92"/>
    <w:rsid w:val="00304316"/>
    <w:rsid w:val="003060A6"/>
    <w:rsid w:val="003068A6"/>
    <w:rsid w:val="00306C10"/>
    <w:rsid w:val="003073D0"/>
    <w:rsid w:val="00310453"/>
    <w:rsid w:val="0031089A"/>
    <w:rsid w:val="00311CBC"/>
    <w:rsid w:val="0031401E"/>
    <w:rsid w:val="003145C8"/>
    <w:rsid w:val="00315490"/>
    <w:rsid w:val="0031624E"/>
    <w:rsid w:val="00316D62"/>
    <w:rsid w:val="00317262"/>
    <w:rsid w:val="00317A29"/>
    <w:rsid w:val="00320BD5"/>
    <w:rsid w:val="0032102F"/>
    <w:rsid w:val="003217A6"/>
    <w:rsid w:val="003234B3"/>
    <w:rsid w:val="00325504"/>
    <w:rsid w:val="003255B2"/>
    <w:rsid w:val="003256AF"/>
    <w:rsid w:val="003270FC"/>
    <w:rsid w:val="00327B6E"/>
    <w:rsid w:val="00330709"/>
    <w:rsid w:val="00330CC3"/>
    <w:rsid w:val="00332B42"/>
    <w:rsid w:val="00333CC4"/>
    <w:rsid w:val="00333FD4"/>
    <w:rsid w:val="0033414C"/>
    <w:rsid w:val="003345AF"/>
    <w:rsid w:val="00334AF1"/>
    <w:rsid w:val="00335142"/>
    <w:rsid w:val="003354BD"/>
    <w:rsid w:val="0033558B"/>
    <w:rsid w:val="003360D5"/>
    <w:rsid w:val="00336198"/>
    <w:rsid w:val="003364FA"/>
    <w:rsid w:val="003368F3"/>
    <w:rsid w:val="00336C6C"/>
    <w:rsid w:val="003371FE"/>
    <w:rsid w:val="00337381"/>
    <w:rsid w:val="00337761"/>
    <w:rsid w:val="00337C5D"/>
    <w:rsid w:val="00337FBD"/>
    <w:rsid w:val="003401C4"/>
    <w:rsid w:val="00340A4F"/>
    <w:rsid w:val="00340AAF"/>
    <w:rsid w:val="00340B37"/>
    <w:rsid w:val="00340D61"/>
    <w:rsid w:val="00340FB2"/>
    <w:rsid w:val="00342F66"/>
    <w:rsid w:val="003432E8"/>
    <w:rsid w:val="0034453D"/>
    <w:rsid w:val="003460BF"/>
    <w:rsid w:val="003468BC"/>
    <w:rsid w:val="003472E2"/>
    <w:rsid w:val="003479F7"/>
    <w:rsid w:val="0035030D"/>
    <w:rsid w:val="003513AF"/>
    <w:rsid w:val="00351B07"/>
    <w:rsid w:val="00351B7B"/>
    <w:rsid w:val="00351D62"/>
    <w:rsid w:val="00351EC3"/>
    <w:rsid w:val="00353048"/>
    <w:rsid w:val="00353BA9"/>
    <w:rsid w:val="003548C3"/>
    <w:rsid w:val="00354C7E"/>
    <w:rsid w:val="003557D6"/>
    <w:rsid w:val="00357654"/>
    <w:rsid w:val="00357B14"/>
    <w:rsid w:val="003612F1"/>
    <w:rsid w:val="00363AA6"/>
    <w:rsid w:val="00363B86"/>
    <w:rsid w:val="00363CC1"/>
    <w:rsid w:val="00363F8F"/>
    <w:rsid w:val="0036492E"/>
    <w:rsid w:val="00364C18"/>
    <w:rsid w:val="00364DAD"/>
    <w:rsid w:val="00365E94"/>
    <w:rsid w:val="0036709C"/>
    <w:rsid w:val="003670CB"/>
    <w:rsid w:val="003706B4"/>
    <w:rsid w:val="00371596"/>
    <w:rsid w:val="00371A7B"/>
    <w:rsid w:val="003722D1"/>
    <w:rsid w:val="003723EA"/>
    <w:rsid w:val="003728C6"/>
    <w:rsid w:val="00372F07"/>
    <w:rsid w:val="00373F9E"/>
    <w:rsid w:val="00375298"/>
    <w:rsid w:val="00376026"/>
    <w:rsid w:val="00376C31"/>
    <w:rsid w:val="0037783A"/>
    <w:rsid w:val="003802B7"/>
    <w:rsid w:val="00380693"/>
    <w:rsid w:val="003815CA"/>
    <w:rsid w:val="00381688"/>
    <w:rsid w:val="003827A7"/>
    <w:rsid w:val="00383007"/>
    <w:rsid w:val="00383455"/>
    <w:rsid w:val="00385E98"/>
    <w:rsid w:val="00386238"/>
    <w:rsid w:val="0038636A"/>
    <w:rsid w:val="003866C8"/>
    <w:rsid w:val="00386758"/>
    <w:rsid w:val="00386EF3"/>
    <w:rsid w:val="003903BC"/>
    <w:rsid w:val="003903D4"/>
    <w:rsid w:val="0039079D"/>
    <w:rsid w:val="00391E66"/>
    <w:rsid w:val="00392B39"/>
    <w:rsid w:val="003938D2"/>
    <w:rsid w:val="003940DE"/>
    <w:rsid w:val="00394583"/>
    <w:rsid w:val="003946EF"/>
    <w:rsid w:val="0039473B"/>
    <w:rsid w:val="003949F9"/>
    <w:rsid w:val="00394ACA"/>
    <w:rsid w:val="00394BD1"/>
    <w:rsid w:val="00395136"/>
    <w:rsid w:val="0039530F"/>
    <w:rsid w:val="003964BD"/>
    <w:rsid w:val="003964C5"/>
    <w:rsid w:val="00396993"/>
    <w:rsid w:val="003973A0"/>
    <w:rsid w:val="003A0103"/>
    <w:rsid w:val="003A0B3E"/>
    <w:rsid w:val="003A19C4"/>
    <w:rsid w:val="003A271F"/>
    <w:rsid w:val="003A2EDB"/>
    <w:rsid w:val="003A4824"/>
    <w:rsid w:val="003A4B09"/>
    <w:rsid w:val="003A5669"/>
    <w:rsid w:val="003A5B20"/>
    <w:rsid w:val="003A63E6"/>
    <w:rsid w:val="003A70A7"/>
    <w:rsid w:val="003A7BC7"/>
    <w:rsid w:val="003A7E03"/>
    <w:rsid w:val="003B1007"/>
    <w:rsid w:val="003B133D"/>
    <w:rsid w:val="003B1D63"/>
    <w:rsid w:val="003B203B"/>
    <w:rsid w:val="003B323B"/>
    <w:rsid w:val="003B435F"/>
    <w:rsid w:val="003B5FEF"/>
    <w:rsid w:val="003B6B43"/>
    <w:rsid w:val="003B7F3A"/>
    <w:rsid w:val="003C025B"/>
    <w:rsid w:val="003C191C"/>
    <w:rsid w:val="003C24DD"/>
    <w:rsid w:val="003C2C2A"/>
    <w:rsid w:val="003C3A3C"/>
    <w:rsid w:val="003C3DD0"/>
    <w:rsid w:val="003C4B07"/>
    <w:rsid w:val="003C57E5"/>
    <w:rsid w:val="003C598E"/>
    <w:rsid w:val="003C60EF"/>
    <w:rsid w:val="003C7ECD"/>
    <w:rsid w:val="003D142F"/>
    <w:rsid w:val="003D1C3B"/>
    <w:rsid w:val="003D1DFC"/>
    <w:rsid w:val="003D2277"/>
    <w:rsid w:val="003D2677"/>
    <w:rsid w:val="003D28F7"/>
    <w:rsid w:val="003D2E84"/>
    <w:rsid w:val="003D39C1"/>
    <w:rsid w:val="003D3D9A"/>
    <w:rsid w:val="003D45E1"/>
    <w:rsid w:val="003D5DE6"/>
    <w:rsid w:val="003D5FCC"/>
    <w:rsid w:val="003D62D8"/>
    <w:rsid w:val="003D7AB6"/>
    <w:rsid w:val="003D7C7F"/>
    <w:rsid w:val="003E131E"/>
    <w:rsid w:val="003E16CB"/>
    <w:rsid w:val="003E20C9"/>
    <w:rsid w:val="003E2529"/>
    <w:rsid w:val="003E2928"/>
    <w:rsid w:val="003E2C62"/>
    <w:rsid w:val="003E35A5"/>
    <w:rsid w:val="003E3ABA"/>
    <w:rsid w:val="003E5019"/>
    <w:rsid w:val="003E5BB6"/>
    <w:rsid w:val="003E657A"/>
    <w:rsid w:val="003E69B2"/>
    <w:rsid w:val="003E6D50"/>
    <w:rsid w:val="003E7152"/>
    <w:rsid w:val="003E75EE"/>
    <w:rsid w:val="003E7D1D"/>
    <w:rsid w:val="003E7FC1"/>
    <w:rsid w:val="003F03CF"/>
    <w:rsid w:val="003F187F"/>
    <w:rsid w:val="003F3DAD"/>
    <w:rsid w:val="003F3E15"/>
    <w:rsid w:val="003F3F39"/>
    <w:rsid w:val="003F4034"/>
    <w:rsid w:val="003F4129"/>
    <w:rsid w:val="003F5139"/>
    <w:rsid w:val="003F5876"/>
    <w:rsid w:val="003F5E97"/>
    <w:rsid w:val="003F7B84"/>
    <w:rsid w:val="003F7D2C"/>
    <w:rsid w:val="00400312"/>
    <w:rsid w:val="0040082B"/>
    <w:rsid w:val="004009C9"/>
    <w:rsid w:val="0040268F"/>
    <w:rsid w:val="00403292"/>
    <w:rsid w:val="00404019"/>
    <w:rsid w:val="004040F1"/>
    <w:rsid w:val="00404319"/>
    <w:rsid w:val="004044AE"/>
    <w:rsid w:val="00407490"/>
    <w:rsid w:val="0040762F"/>
    <w:rsid w:val="004101FA"/>
    <w:rsid w:val="00410940"/>
    <w:rsid w:val="00410E26"/>
    <w:rsid w:val="004113B4"/>
    <w:rsid w:val="00413413"/>
    <w:rsid w:val="00413875"/>
    <w:rsid w:val="00413F5D"/>
    <w:rsid w:val="00417353"/>
    <w:rsid w:val="00417EA4"/>
    <w:rsid w:val="00421772"/>
    <w:rsid w:val="00422420"/>
    <w:rsid w:val="0042388E"/>
    <w:rsid w:val="00423F53"/>
    <w:rsid w:val="00425EAC"/>
    <w:rsid w:val="00427AF8"/>
    <w:rsid w:val="00427BC3"/>
    <w:rsid w:val="00427C32"/>
    <w:rsid w:val="00427E95"/>
    <w:rsid w:val="00427F2C"/>
    <w:rsid w:val="004303D7"/>
    <w:rsid w:val="004304CB"/>
    <w:rsid w:val="00430AA4"/>
    <w:rsid w:val="00431AD6"/>
    <w:rsid w:val="00432C02"/>
    <w:rsid w:val="00433D72"/>
    <w:rsid w:val="004349A9"/>
    <w:rsid w:val="00434CD2"/>
    <w:rsid w:val="00434D22"/>
    <w:rsid w:val="00434D2E"/>
    <w:rsid w:val="00435859"/>
    <w:rsid w:val="0043598C"/>
    <w:rsid w:val="004363B2"/>
    <w:rsid w:val="0043728E"/>
    <w:rsid w:val="00437299"/>
    <w:rsid w:val="0043732C"/>
    <w:rsid w:val="00437780"/>
    <w:rsid w:val="0043793C"/>
    <w:rsid w:val="00437D2B"/>
    <w:rsid w:val="00437EC9"/>
    <w:rsid w:val="004412C0"/>
    <w:rsid w:val="004412D7"/>
    <w:rsid w:val="00441E41"/>
    <w:rsid w:val="004421CF"/>
    <w:rsid w:val="0044388A"/>
    <w:rsid w:val="00443C3C"/>
    <w:rsid w:val="00445DF3"/>
    <w:rsid w:val="004465BB"/>
    <w:rsid w:val="004477A3"/>
    <w:rsid w:val="00450305"/>
    <w:rsid w:val="00450F14"/>
    <w:rsid w:val="004510BD"/>
    <w:rsid w:val="004510C6"/>
    <w:rsid w:val="00451326"/>
    <w:rsid w:val="00453A82"/>
    <w:rsid w:val="0045453A"/>
    <w:rsid w:val="00454D9F"/>
    <w:rsid w:val="004562BB"/>
    <w:rsid w:val="004576EB"/>
    <w:rsid w:val="0046429C"/>
    <w:rsid w:val="0046486A"/>
    <w:rsid w:val="0046494D"/>
    <w:rsid w:val="00465290"/>
    <w:rsid w:val="0046591C"/>
    <w:rsid w:val="00465C66"/>
    <w:rsid w:val="00466D12"/>
    <w:rsid w:val="004673C9"/>
    <w:rsid w:val="00467C83"/>
    <w:rsid w:val="00467ED6"/>
    <w:rsid w:val="00467F85"/>
    <w:rsid w:val="00470938"/>
    <w:rsid w:val="00471F0E"/>
    <w:rsid w:val="0047436B"/>
    <w:rsid w:val="00474E36"/>
    <w:rsid w:val="00475758"/>
    <w:rsid w:val="00477531"/>
    <w:rsid w:val="004775AF"/>
    <w:rsid w:val="00477D2B"/>
    <w:rsid w:val="0048054A"/>
    <w:rsid w:val="004805C9"/>
    <w:rsid w:val="0048127C"/>
    <w:rsid w:val="00481B6A"/>
    <w:rsid w:val="004822EC"/>
    <w:rsid w:val="004824C3"/>
    <w:rsid w:val="00482E89"/>
    <w:rsid w:val="00483FC6"/>
    <w:rsid w:val="00484A2E"/>
    <w:rsid w:val="00484F9E"/>
    <w:rsid w:val="00486178"/>
    <w:rsid w:val="00486294"/>
    <w:rsid w:val="0048694E"/>
    <w:rsid w:val="004870DF"/>
    <w:rsid w:val="00490584"/>
    <w:rsid w:val="00490B52"/>
    <w:rsid w:val="004928B5"/>
    <w:rsid w:val="0049565C"/>
    <w:rsid w:val="0049579E"/>
    <w:rsid w:val="00495A58"/>
    <w:rsid w:val="00495D80"/>
    <w:rsid w:val="00496D2F"/>
    <w:rsid w:val="00497844"/>
    <w:rsid w:val="00497FFE"/>
    <w:rsid w:val="004A0126"/>
    <w:rsid w:val="004A0AD9"/>
    <w:rsid w:val="004A0F8D"/>
    <w:rsid w:val="004A196D"/>
    <w:rsid w:val="004A22D6"/>
    <w:rsid w:val="004A2B8A"/>
    <w:rsid w:val="004A3798"/>
    <w:rsid w:val="004A3828"/>
    <w:rsid w:val="004A444C"/>
    <w:rsid w:val="004A465B"/>
    <w:rsid w:val="004A54BC"/>
    <w:rsid w:val="004A7111"/>
    <w:rsid w:val="004A7521"/>
    <w:rsid w:val="004A784A"/>
    <w:rsid w:val="004B02A4"/>
    <w:rsid w:val="004B11FC"/>
    <w:rsid w:val="004B1221"/>
    <w:rsid w:val="004B20A2"/>
    <w:rsid w:val="004B411B"/>
    <w:rsid w:val="004B42BB"/>
    <w:rsid w:val="004B52E8"/>
    <w:rsid w:val="004B5E04"/>
    <w:rsid w:val="004B6155"/>
    <w:rsid w:val="004B63E9"/>
    <w:rsid w:val="004B78C3"/>
    <w:rsid w:val="004B79CC"/>
    <w:rsid w:val="004B79F9"/>
    <w:rsid w:val="004B7C19"/>
    <w:rsid w:val="004C07DB"/>
    <w:rsid w:val="004C116C"/>
    <w:rsid w:val="004C1A6B"/>
    <w:rsid w:val="004C2014"/>
    <w:rsid w:val="004C3669"/>
    <w:rsid w:val="004C38E7"/>
    <w:rsid w:val="004C43E5"/>
    <w:rsid w:val="004C51BB"/>
    <w:rsid w:val="004C5705"/>
    <w:rsid w:val="004C65AA"/>
    <w:rsid w:val="004C6FCF"/>
    <w:rsid w:val="004C790F"/>
    <w:rsid w:val="004C7CF2"/>
    <w:rsid w:val="004C7D6B"/>
    <w:rsid w:val="004C7EE6"/>
    <w:rsid w:val="004D0360"/>
    <w:rsid w:val="004D04BD"/>
    <w:rsid w:val="004D0FE7"/>
    <w:rsid w:val="004D30B3"/>
    <w:rsid w:val="004D3281"/>
    <w:rsid w:val="004D3976"/>
    <w:rsid w:val="004D3F8C"/>
    <w:rsid w:val="004D3FC0"/>
    <w:rsid w:val="004D421D"/>
    <w:rsid w:val="004D6CFA"/>
    <w:rsid w:val="004D7D80"/>
    <w:rsid w:val="004E03EC"/>
    <w:rsid w:val="004E144E"/>
    <w:rsid w:val="004E17FC"/>
    <w:rsid w:val="004E1BD9"/>
    <w:rsid w:val="004E298D"/>
    <w:rsid w:val="004E36C0"/>
    <w:rsid w:val="004E3A33"/>
    <w:rsid w:val="004E3C31"/>
    <w:rsid w:val="004E43EC"/>
    <w:rsid w:val="004E490F"/>
    <w:rsid w:val="004E5064"/>
    <w:rsid w:val="004E588A"/>
    <w:rsid w:val="004E65FA"/>
    <w:rsid w:val="004F0C6D"/>
    <w:rsid w:val="004F45BC"/>
    <w:rsid w:val="004F53AA"/>
    <w:rsid w:val="004F7725"/>
    <w:rsid w:val="005011AA"/>
    <w:rsid w:val="00502794"/>
    <w:rsid w:val="00503BF2"/>
    <w:rsid w:val="005059A5"/>
    <w:rsid w:val="0050661E"/>
    <w:rsid w:val="0051078A"/>
    <w:rsid w:val="0051112E"/>
    <w:rsid w:val="00512150"/>
    <w:rsid w:val="005133AF"/>
    <w:rsid w:val="00513921"/>
    <w:rsid w:val="00514545"/>
    <w:rsid w:val="00514B4C"/>
    <w:rsid w:val="00514DC8"/>
    <w:rsid w:val="005151E7"/>
    <w:rsid w:val="00516BA8"/>
    <w:rsid w:val="005174D5"/>
    <w:rsid w:val="00517A8C"/>
    <w:rsid w:val="00517C54"/>
    <w:rsid w:val="005217A9"/>
    <w:rsid w:val="0052232F"/>
    <w:rsid w:val="00522B70"/>
    <w:rsid w:val="005241D1"/>
    <w:rsid w:val="00525280"/>
    <w:rsid w:val="005255CC"/>
    <w:rsid w:val="00525BF7"/>
    <w:rsid w:val="00525C1D"/>
    <w:rsid w:val="00525C97"/>
    <w:rsid w:val="00526086"/>
    <w:rsid w:val="005269B9"/>
    <w:rsid w:val="00526AFC"/>
    <w:rsid w:val="00526C12"/>
    <w:rsid w:val="00527037"/>
    <w:rsid w:val="005279A5"/>
    <w:rsid w:val="00530C5D"/>
    <w:rsid w:val="0053140D"/>
    <w:rsid w:val="00531530"/>
    <w:rsid w:val="005315F6"/>
    <w:rsid w:val="00531A54"/>
    <w:rsid w:val="00532CFE"/>
    <w:rsid w:val="00533A17"/>
    <w:rsid w:val="00534169"/>
    <w:rsid w:val="005342DC"/>
    <w:rsid w:val="00534B9E"/>
    <w:rsid w:val="00534D75"/>
    <w:rsid w:val="00534D9A"/>
    <w:rsid w:val="00536F34"/>
    <w:rsid w:val="00537CA5"/>
    <w:rsid w:val="00540CBB"/>
    <w:rsid w:val="00540F81"/>
    <w:rsid w:val="00541ADC"/>
    <w:rsid w:val="00541BAC"/>
    <w:rsid w:val="00542984"/>
    <w:rsid w:val="005438DB"/>
    <w:rsid w:val="00543B72"/>
    <w:rsid w:val="005448BE"/>
    <w:rsid w:val="00544A43"/>
    <w:rsid w:val="00544D0F"/>
    <w:rsid w:val="00545951"/>
    <w:rsid w:val="00545D2B"/>
    <w:rsid w:val="00546204"/>
    <w:rsid w:val="00546572"/>
    <w:rsid w:val="00546963"/>
    <w:rsid w:val="00547875"/>
    <w:rsid w:val="00550117"/>
    <w:rsid w:val="005508D4"/>
    <w:rsid w:val="00550E5E"/>
    <w:rsid w:val="005516DA"/>
    <w:rsid w:val="00551700"/>
    <w:rsid w:val="0055208A"/>
    <w:rsid w:val="005520AE"/>
    <w:rsid w:val="005522AE"/>
    <w:rsid w:val="0055253B"/>
    <w:rsid w:val="005534C0"/>
    <w:rsid w:val="00554481"/>
    <w:rsid w:val="005550DF"/>
    <w:rsid w:val="005563C8"/>
    <w:rsid w:val="00556FA2"/>
    <w:rsid w:val="005573FE"/>
    <w:rsid w:val="00557CFB"/>
    <w:rsid w:val="00557EF7"/>
    <w:rsid w:val="00560CEA"/>
    <w:rsid w:val="00561812"/>
    <w:rsid w:val="0056197E"/>
    <w:rsid w:val="005621E5"/>
    <w:rsid w:val="00562936"/>
    <w:rsid w:val="00562B81"/>
    <w:rsid w:val="00564584"/>
    <w:rsid w:val="00564B68"/>
    <w:rsid w:val="00564C29"/>
    <w:rsid w:val="005659DC"/>
    <w:rsid w:val="005664A8"/>
    <w:rsid w:val="005677DD"/>
    <w:rsid w:val="00570BD6"/>
    <w:rsid w:val="00571E04"/>
    <w:rsid w:val="00572149"/>
    <w:rsid w:val="0057357E"/>
    <w:rsid w:val="00573C13"/>
    <w:rsid w:val="00575273"/>
    <w:rsid w:val="00575310"/>
    <w:rsid w:val="00575403"/>
    <w:rsid w:val="00575C70"/>
    <w:rsid w:val="005812A0"/>
    <w:rsid w:val="00581714"/>
    <w:rsid w:val="00582B9B"/>
    <w:rsid w:val="00584151"/>
    <w:rsid w:val="00584727"/>
    <w:rsid w:val="005858C3"/>
    <w:rsid w:val="00585E96"/>
    <w:rsid w:val="00590776"/>
    <w:rsid w:val="005907CF"/>
    <w:rsid w:val="00590A12"/>
    <w:rsid w:val="00590F83"/>
    <w:rsid w:val="00591E8F"/>
    <w:rsid w:val="0059211C"/>
    <w:rsid w:val="00592D65"/>
    <w:rsid w:val="0059316B"/>
    <w:rsid w:val="00593962"/>
    <w:rsid w:val="005942E8"/>
    <w:rsid w:val="005946C6"/>
    <w:rsid w:val="0059497C"/>
    <w:rsid w:val="00595AC7"/>
    <w:rsid w:val="00597F44"/>
    <w:rsid w:val="005A0538"/>
    <w:rsid w:val="005A080C"/>
    <w:rsid w:val="005A1D3D"/>
    <w:rsid w:val="005A22B4"/>
    <w:rsid w:val="005A287D"/>
    <w:rsid w:val="005A2D56"/>
    <w:rsid w:val="005A3570"/>
    <w:rsid w:val="005A65A4"/>
    <w:rsid w:val="005B118E"/>
    <w:rsid w:val="005B1481"/>
    <w:rsid w:val="005B14E7"/>
    <w:rsid w:val="005B3532"/>
    <w:rsid w:val="005B57B1"/>
    <w:rsid w:val="005B6EBA"/>
    <w:rsid w:val="005C091E"/>
    <w:rsid w:val="005C1764"/>
    <w:rsid w:val="005C2F0C"/>
    <w:rsid w:val="005C3B38"/>
    <w:rsid w:val="005C44C3"/>
    <w:rsid w:val="005C5F97"/>
    <w:rsid w:val="005C6B30"/>
    <w:rsid w:val="005C6F63"/>
    <w:rsid w:val="005D06F3"/>
    <w:rsid w:val="005D17AC"/>
    <w:rsid w:val="005D228B"/>
    <w:rsid w:val="005D6F24"/>
    <w:rsid w:val="005D6FE3"/>
    <w:rsid w:val="005D716F"/>
    <w:rsid w:val="005D746D"/>
    <w:rsid w:val="005D7823"/>
    <w:rsid w:val="005D7C0C"/>
    <w:rsid w:val="005E119A"/>
    <w:rsid w:val="005E3035"/>
    <w:rsid w:val="005E3FCA"/>
    <w:rsid w:val="005E422D"/>
    <w:rsid w:val="005E569E"/>
    <w:rsid w:val="005E6AB7"/>
    <w:rsid w:val="005E7144"/>
    <w:rsid w:val="005F0418"/>
    <w:rsid w:val="005F0B11"/>
    <w:rsid w:val="005F2220"/>
    <w:rsid w:val="005F2C11"/>
    <w:rsid w:val="005F3577"/>
    <w:rsid w:val="005F3AE6"/>
    <w:rsid w:val="005F3C94"/>
    <w:rsid w:val="005F41E3"/>
    <w:rsid w:val="005F4781"/>
    <w:rsid w:val="005F5B11"/>
    <w:rsid w:val="005F71BF"/>
    <w:rsid w:val="005F72B4"/>
    <w:rsid w:val="006015E0"/>
    <w:rsid w:val="00601C04"/>
    <w:rsid w:val="00601E2E"/>
    <w:rsid w:val="00602A29"/>
    <w:rsid w:val="0060374D"/>
    <w:rsid w:val="00603E3E"/>
    <w:rsid w:val="006058AE"/>
    <w:rsid w:val="006059DF"/>
    <w:rsid w:val="006063AD"/>
    <w:rsid w:val="006100AF"/>
    <w:rsid w:val="00610401"/>
    <w:rsid w:val="006105E2"/>
    <w:rsid w:val="0061093F"/>
    <w:rsid w:val="006112A7"/>
    <w:rsid w:val="00611D19"/>
    <w:rsid w:val="00612ADD"/>
    <w:rsid w:val="0061309E"/>
    <w:rsid w:val="006133E7"/>
    <w:rsid w:val="00613BF2"/>
    <w:rsid w:val="00615916"/>
    <w:rsid w:val="00615BAE"/>
    <w:rsid w:val="006164A2"/>
    <w:rsid w:val="00616D1F"/>
    <w:rsid w:val="00617E60"/>
    <w:rsid w:val="00620E74"/>
    <w:rsid w:val="00623A60"/>
    <w:rsid w:val="00627EDD"/>
    <w:rsid w:val="00630C46"/>
    <w:rsid w:val="00631519"/>
    <w:rsid w:val="00632513"/>
    <w:rsid w:val="00636944"/>
    <w:rsid w:val="00636D36"/>
    <w:rsid w:val="00636FE4"/>
    <w:rsid w:val="006373C3"/>
    <w:rsid w:val="0064117A"/>
    <w:rsid w:val="0064122A"/>
    <w:rsid w:val="0064165B"/>
    <w:rsid w:val="00642FCA"/>
    <w:rsid w:val="00643741"/>
    <w:rsid w:val="00645077"/>
    <w:rsid w:val="00645808"/>
    <w:rsid w:val="0064622C"/>
    <w:rsid w:val="00646241"/>
    <w:rsid w:val="00646574"/>
    <w:rsid w:val="00646AF8"/>
    <w:rsid w:val="00646C75"/>
    <w:rsid w:val="006470E4"/>
    <w:rsid w:val="0064785E"/>
    <w:rsid w:val="00647950"/>
    <w:rsid w:val="00647B65"/>
    <w:rsid w:val="00647D2C"/>
    <w:rsid w:val="00650DB4"/>
    <w:rsid w:val="00650EA1"/>
    <w:rsid w:val="00651409"/>
    <w:rsid w:val="00651685"/>
    <w:rsid w:val="00651844"/>
    <w:rsid w:val="0065300C"/>
    <w:rsid w:val="00653461"/>
    <w:rsid w:val="0065591D"/>
    <w:rsid w:val="00655DD7"/>
    <w:rsid w:val="00656236"/>
    <w:rsid w:val="00656F8A"/>
    <w:rsid w:val="00663252"/>
    <w:rsid w:val="006636D5"/>
    <w:rsid w:val="00663EA8"/>
    <w:rsid w:val="00664751"/>
    <w:rsid w:val="00664759"/>
    <w:rsid w:val="006652E6"/>
    <w:rsid w:val="00665B81"/>
    <w:rsid w:val="0066642D"/>
    <w:rsid w:val="006676C6"/>
    <w:rsid w:val="00667A5F"/>
    <w:rsid w:val="0067061F"/>
    <w:rsid w:val="00671A8E"/>
    <w:rsid w:val="00671C21"/>
    <w:rsid w:val="00672026"/>
    <w:rsid w:val="006720C4"/>
    <w:rsid w:val="006735B0"/>
    <w:rsid w:val="00674A70"/>
    <w:rsid w:val="00675245"/>
    <w:rsid w:val="00675D8C"/>
    <w:rsid w:val="00676714"/>
    <w:rsid w:val="00677E4A"/>
    <w:rsid w:val="00677E9E"/>
    <w:rsid w:val="00682694"/>
    <w:rsid w:val="00682D5C"/>
    <w:rsid w:val="006833C0"/>
    <w:rsid w:val="00685C19"/>
    <w:rsid w:val="00686342"/>
    <w:rsid w:val="00686614"/>
    <w:rsid w:val="006905DD"/>
    <w:rsid w:val="00690653"/>
    <w:rsid w:val="00691082"/>
    <w:rsid w:val="00691134"/>
    <w:rsid w:val="006913F9"/>
    <w:rsid w:val="006929EF"/>
    <w:rsid w:val="006938F4"/>
    <w:rsid w:val="00693B77"/>
    <w:rsid w:val="006940EB"/>
    <w:rsid w:val="00694738"/>
    <w:rsid w:val="006948B3"/>
    <w:rsid w:val="006954D0"/>
    <w:rsid w:val="00695E9D"/>
    <w:rsid w:val="00696464"/>
    <w:rsid w:val="00697612"/>
    <w:rsid w:val="00697E46"/>
    <w:rsid w:val="00697F13"/>
    <w:rsid w:val="006A1BA1"/>
    <w:rsid w:val="006A1E77"/>
    <w:rsid w:val="006A1FE9"/>
    <w:rsid w:val="006A37B8"/>
    <w:rsid w:val="006A43EB"/>
    <w:rsid w:val="006A4E37"/>
    <w:rsid w:val="006A4F70"/>
    <w:rsid w:val="006A57B4"/>
    <w:rsid w:val="006A58EF"/>
    <w:rsid w:val="006A5F85"/>
    <w:rsid w:val="006A76A0"/>
    <w:rsid w:val="006B1B79"/>
    <w:rsid w:val="006B2A6D"/>
    <w:rsid w:val="006B32DF"/>
    <w:rsid w:val="006B37E4"/>
    <w:rsid w:val="006B437C"/>
    <w:rsid w:val="006B46F5"/>
    <w:rsid w:val="006B47CD"/>
    <w:rsid w:val="006B4D85"/>
    <w:rsid w:val="006B5A9E"/>
    <w:rsid w:val="006B6163"/>
    <w:rsid w:val="006B6521"/>
    <w:rsid w:val="006B702B"/>
    <w:rsid w:val="006B7DD7"/>
    <w:rsid w:val="006B7F26"/>
    <w:rsid w:val="006B7F59"/>
    <w:rsid w:val="006C04FD"/>
    <w:rsid w:val="006C0849"/>
    <w:rsid w:val="006C19D5"/>
    <w:rsid w:val="006C1BA1"/>
    <w:rsid w:val="006C4258"/>
    <w:rsid w:val="006C475E"/>
    <w:rsid w:val="006C4A2D"/>
    <w:rsid w:val="006C4EC4"/>
    <w:rsid w:val="006C4EFE"/>
    <w:rsid w:val="006C5B3C"/>
    <w:rsid w:val="006C654E"/>
    <w:rsid w:val="006C66B2"/>
    <w:rsid w:val="006C7DB9"/>
    <w:rsid w:val="006D08D1"/>
    <w:rsid w:val="006D09F8"/>
    <w:rsid w:val="006D102A"/>
    <w:rsid w:val="006D188B"/>
    <w:rsid w:val="006D1B4C"/>
    <w:rsid w:val="006D1D5B"/>
    <w:rsid w:val="006D219D"/>
    <w:rsid w:val="006D2389"/>
    <w:rsid w:val="006D3135"/>
    <w:rsid w:val="006D3A08"/>
    <w:rsid w:val="006D5B08"/>
    <w:rsid w:val="006D5C35"/>
    <w:rsid w:val="006E2ED0"/>
    <w:rsid w:val="006E629D"/>
    <w:rsid w:val="006E6942"/>
    <w:rsid w:val="006F017F"/>
    <w:rsid w:val="006F26E8"/>
    <w:rsid w:val="006F2B75"/>
    <w:rsid w:val="006F3196"/>
    <w:rsid w:val="006F41A3"/>
    <w:rsid w:val="006F47FE"/>
    <w:rsid w:val="006F4A55"/>
    <w:rsid w:val="006F4B28"/>
    <w:rsid w:val="006F5A23"/>
    <w:rsid w:val="006F5B92"/>
    <w:rsid w:val="006F60F8"/>
    <w:rsid w:val="006F614E"/>
    <w:rsid w:val="006F619A"/>
    <w:rsid w:val="006F6D8F"/>
    <w:rsid w:val="0070061F"/>
    <w:rsid w:val="00700AE3"/>
    <w:rsid w:val="00701E3E"/>
    <w:rsid w:val="007021A1"/>
    <w:rsid w:val="007036C6"/>
    <w:rsid w:val="00703BE6"/>
    <w:rsid w:val="00705476"/>
    <w:rsid w:val="00707B31"/>
    <w:rsid w:val="00707CC5"/>
    <w:rsid w:val="00711163"/>
    <w:rsid w:val="007113F5"/>
    <w:rsid w:val="0071348F"/>
    <w:rsid w:val="00713BC0"/>
    <w:rsid w:val="007166DC"/>
    <w:rsid w:val="00716CDE"/>
    <w:rsid w:val="0071732D"/>
    <w:rsid w:val="00717B60"/>
    <w:rsid w:val="00720C27"/>
    <w:rsid w:val="007211AC"/>
    <w:rsid w:val="0072176D"/>
    <w:rsid w:val="007222A7"/>
    <w:rsid w:val="00724510"/>
    <w:rsid w:val="007249F4"/>
    <w:rsid w:val="00724CCB"/>
    <w:rsid w:val="0072673C"/>
    <w:rsid w:val="007271D7"/>
    <w:rsid w:val="007310C6"/>
    <w:rsid w:val="007328D1"/>
    <w:rsid w:val="00732CB1"/>
    <w:rsid w:val="00732F3F"/>
    <w:rsid w:val="00734B75"/>
    <w:rsid w:val="00734C4C"/>
    <w:rsid w:val="00736EDC"/>
    <w:rsid w:val="00740774"/>
    <w:rsid w:val="007409AD"/>
    <w:rsid w:val="00741DA0"/>
    <w:rsid w:val="00741F2A"/>
    <w:rsid w:val="00742B98"/>
    <w:rsid w:val="00742D67"/>
    <w:rsid w:val="00742DFC"/>
    <w:rsid w:val="00744124"/>
    <w:rsid w:val="00744F4B"/>
    <w:rsid w:val="00745D4B"/>
    <w:rsid w:val="00747195"/>
    <w:rsid w:val="00747ED8"/>
    <w:rsid w:val="00750A3B"/>
    <w:rsid w:val="007511C0"/>
    <w:rsid w:val="00751FE8"/>
    <w:rsid w:val="00752563"/>
    <w:rsid w:val="00753132"/>
    <w:rsid w:val="00753614"/>
    <w:rsid w:val="007563B9"/>
    <w:rsid w:val="007568A2"/>
    <w:rsid w:val="00757757"/>
    <w:rsid w:val="007605AD"/>
    <w:rsid w:val="00761A1B"/>
    <w:rsid w:val="00762111"/>
    <w:rsid w:val="00763B6D"/>
    <w:rsid w:val="00764BFC"/>
    <w:rsid w:val="00765285"/>
    <w:rsid w:val="007660BF"/>
    <w:rsid w:val="007666F2"/>
    <w:rsid w:val="0076760F"/>
    <w:rsid w:val="0076795D"/>
    <w:rsid w:val="00767FEB"/>
    <w:rsid w:val="00772A99"/>
    <w:rsid w:val="00772F68"/>
    <w:rsid w:val="0077426B"/>
    <w:rsid w:val="007748A8"/>
    <w:rsid w:val="00774D61"/>
    <w:rsid w:val="00774EC9"/>
    <w:rsid w:val="00776046"/>
    <w:rsid w:val="007760E2"/>
    <w:rsid w:val="0078166A"/>
    <w:rsid w:val="00781FA9"/>
    <w:rsid w:val="00782717"/>
    <w:rsid w:val="00783088"/>
    <w:rsid w:val="00783EA0"/>
    <w:rsid w:val="00784B32"/>
    <w:rsid w:val="007862DE"/>
    <w:rsid w:val="00787B7A"/>
    <w:rsid w:val="00790E3D"/>
    <w:rsid w:val="00790ED2"/>
    <w:rsid w:val="0079296A"/>
    <w:rsid w:val="00793B01"/>
    <w:rsid w:val="0079445C"/>
    <w:rsid w:val="00794897"/>
    <w:rsid w:val="00794ADE"/>
    <w:rsid w:val="00795561"/>
    <w:rsid w:val="00795AA4"/>
    <w:rsid w:val="00796F37"/>
    <w:rsid w:val="007A16B3"/>
    <w:rsid w:val="007A2AD7"/>
    <w:rsid w:val="007A2FA5"/>
    <w:rsid w:val="007A3A51"/>
    <w:rsid w:val="007A4894"/>
    <w:rsid w:val="007A5775"/>
    <w:rsid w:val="007A6B6C"/>
    <w:rsid w:val="007A6F71"/>
    <w:rsid w:val="007A6F8E"/>
    <w:rsid w:val="007A7812"/>
    <w:rsid w:val="007B05A9"/>
    <w:rsid w:val="007B07C7"/>
    <w:rsid w:val="007B0B5D"/>
    <w:rsid w:val="007B1BC7"/>
    <w:rsid w:val="007B2C9B"/>
    <w:rsid w:val="007B3AD2"/>
    <w:rsid w:val="007B3E9D"/>
    <w:rsid w:val="007B43C3"/>
    <w:rsid w:val="007B4E82"/>
    <w:rsid w:val="007B5711"/>
    <w:rsid w:val="007B5992"/>
    <w:rsid w:val="007B70AB"/>
    <w:rsid w:val="007B798E"/>
    <w:rsid w:val="007C0130"/>
    <w:rsid w:val="007C0A7E"/>
    <w:rsid w:val="007C1A59"/>
    <w:rsid w:val="007C1CC7"/>
    <w:rsid w:val="007C212F"/>
    <w:rsid w:val="007C25FE"/>
    <w:rsid w:val="007C26C7"/>
    <w:rsid w:val="007C358D"/>
    <w:rsid w:val="007C3641"/>
    <w:rsid w:val="007C3808"/>
    <w:rsid w:val="007C4C73"/>
    <w:rsid w:val="007C4D30"/>
    <w:rsid w:val="007C50D6"/>
    <w:rsid w:val="007C557A"/>
    <w:rsid w:val="007D0D1E"/>
    <w:rsid w:val="007D0F81"/>
    <w:rsid w:val="007D1A66"/>
    <w:rsid w:val="007D1A6C"/>
    <w:rsid w:val="007D2DA6"/>
    <w:rsid w:val="007D36A8"/>
    <w:rsid w:val="007D41DB"/>
    <w:rsid w:val="007D4A37"/>
    <w:rsid w:val="007D51EC"/>
    <w:rsid w:val="007D54A8"/>
    <w:rsid w:val="007D5D4D"/>
    <w:rsid w:val="007D70F9"/>
    <w:rsid w:val="007D71F7"/>
    <w:rsid w:val="007D728C"/>
    <w:rsid w:val="007D7CF9"/>
    <w:rsid w:val="007E1A98"/>
    <w:rsid w:val="007E1D12"/>
    <w:rsid w:val="007E1E13"/>
    <w:rsid w:val="007E225D"/>
    <w:rsid w:val="007E2F6A"/>
    <w:rsid w:val="007E492E"/>
    <w:rsid w:val="007E4BF2"/>
    <w:rsid w:val="007E6803"/>
    <w:rsid w:val="007E6EA5"/>
    <w:rsid w:val="007E7C76"/>
    <w:rsid w:val="007F0A96"/>
    <w:rsid w:val="007F176B"/>
    <w:rsid w:val="007F2947"/>
    <w:rsid w:val="007F3156"/>
    <w:rsid w:val="007F4B38"/>
    <w:rsid w:val="007F6408"/>
    <w:rsid w:val="007F6764"/>
    <w:rsid w:val="00801119"/>
    <w:rsid w:val="008012DD"/>
    <w:rsid w:val="008018F7"/>
    <w:rsid w:val="00802788"/>
    <w:rsid w:val="008031A9"/>
    <w:rsid w:val="0080389F"/>
    <w:rsid w:val="008044F0"/>
    <w:rsid w:val="00805B7A"/>
    <w:rsid w:val="008064E8"/>
    <w:rsid w:val="0080685F"/>
    <w:rsid w:val="00810C9D"/>
    <w:rsid w:val="008122B1"/>
    <w:rsid w:val="0081291F"/>
    <w:rsid w:val="00812936"/>
    <w:rsid w:val="00812F9F"/>
    <w:rsid w:val="0081326B"/>
    <w:rsid w:val="00814947"/>
    <w:rsid w:val="00814E91"/>
    <w:rsid w:val="00814E9C"/>
    <w:rsid w:val="0081546A"/>
    <w:rsid w:val="00816EC8"/>
    <w:rsid w:val="008178E5"/>
    <w:rsid w:val="00820917"/>
    <w:rsid w:val="00820C6B"/>
    <w:rsid w:val="008224F3"/>
    <w:rsid w:val="00823469"/>
    <w:rsid w:val="008237EB"/>
    <w:rsid w:val="00824E57"/>
    <w:rsid w:val="008252F8"/>
    <w:rsid w:val="008269B7"/>
    <w:rsid w:val="00826B5B"/>
    <w:rsid w:val="00827254"/>
    <w:rsid w:val="00827D76"/>
    <w:rsid w:val="008302D1"/>
    <w:rsid w:val="00832CB4"/>
    <w:rsid w:val="0083387F"/>
    <w:rsid w:val="00833DC2"/>
    <w:rsid w:val="0083410C"/>
    <w:rsid w:val="008347B0"/>
    <w:rsid w:val="00836CF5"/>
    <w:rsid w:val="00837070"/>
    <w:rsid w:val="008370C1"/>
    <w:rsid w:val="00840549"/>
    <w:rsid w:val="00840D90"/>
    <w:rsid w:val="00841C03"/>
    <w:rsid w:val="00842171"/>
    <w:rsid w:val="008427DC"/>
    <w:rsid w:val="008448BA"/>
    <w:rsid w:val="008448E3"/>
    <w:rsid w:val="0084525B"/>
    <w:rsid w:val="00845DD8"/>
    <w:rsid w:val="00845F5A"/>
    <w:rsid w:val="0084695C"/>
    <w:rsid w:val="008471FB"/>
    <w:rsid w:val="008475C1"/>
    <w:rsid w:val="00847912"/>
    <w:rsid w:val="008506D0"/>
    <w:rsid w:val="00850804"/>
    <w:rsid w:val="00850B52"/>
    <w:rsid w:val="00850CA7"/>
    <w:rsid w:val="00850DC6"/>
    <w:rsid w:val="00851B4B"/>
    <w:rsid w:val="00851BAE"/>
    <w:rsid w:val="00852A0B"/>
    <w:rsid w:val="00852B69"/>
    <w:rsid w:val="00853AA3"/>
    <w:rsid w:val="00854B8E"/>
    <w:rsid w:val="00855489"/>
    <w:rsid w:val="008554E4"/>
    <w:rsid w:val="00856A32"/>
    <w:rsid w:val="00857400"/>
    <w:rsid w:val="00860D5E"/>
    <w:rsid w:val="00860E4E"/>
    <w:rsid w:val="00860F46"/>
    <w:rsid w:val="0086259F"/>
    <w:rsid w:val="0086270C"/>
    <w:rsid w:val="00862757"/>
    <w:rsid w:val="00862A6B"/>
    <w:rsid w:val="00862CD8"/>
    <w:rsid w:val="00862DA1"/>
    <w:rsid w:val="00863F51"/>
    <w:rsid w:val="0086525B"/>
    <w:rsid w:val="00865419"/>
    <w:rsid w:val="00866CCA"/>
    <w:rsid w:val="008706C4"/>
    <w:rsid w:val="0087115D"/>
    <w:rsid w:val="00871172"/>
    <w:rsid w:val="008714A9"/>
    <w:rsid w:val="00871EC6"/>
    <w:rsid w:val="00872CDF"/>
    <w:rsid w:val="008730F7"/>
    <w:rsid w:val="0087315B"/>
    <w:rsid w:val="00873304"/>
    <w:rsid w:val="0087440B"/>
    <w:rsid w:val="008748CD"/>
    <w:rsid w:val="00875178"/>
    <w:rsid w:val="00876AB5"/>
    <w:rsid w:val="00877EC6"/>
    <w:rsid w:val="00880384"/>
    <w:rsid w:val="008804CF"/>
    <w:rsid w:val="00880E5D"/>
    <w:rsid w:val="008810BE"/>
    <w:rsid w:val="008824DD"/>
    <w:rsid w:val="008827AF"/>
    <w:rsid w:val="00883214"/>
    <w:rsid w:val="00883B65"/>
    <w:rsid w:val="00884B22"/>
    <w:rsid w:val="0088517C"/>
    <w:rsid w:val="00885FD5"/>
    <w:rsid w:val="0088608A"/>
    <w:rsid w:val="008877A2"/>
    <w:rsid w:val="008913B9"/>
    <w:rsid w:val="00893CCD"/>
    <w:rsid w:val="00894A34"/>
    <w:rsid w:val="00894C30"/>
    <w:rsid w:val="00896E8D"/>
    <w:rsid w:val="00897CD4"/>
    <w:rsid w:val="008A2B9B"/>
    <w:rsid w:val="008A2EFF"/>
    <w:rsid w:val="008A3FFB"/>
    <w:rsid w:val="008A4026"/>
    <w:rsid w:val="008A5446"/>
    <w:rsid w:val="008A6585"/>
    <w:rsid w:val="008A6751"/>
    <w:rsid w:val="008B0979"/>
    <w:rsid w:val="008B0A7F"/>
    <w:rsid w:val="008B134F"/>
    <w:rsid w:val="008B25F6"/>
    <w:rsid w:val="008B298D"/>
    <w:rsid w:val="008B34A1"/>
    <w:rsid w:val="008B3B57"/>
    <w:rsid w:val="008B3F55"/>
    <w:rsid w:val="008B4966"/>
    <w:rsid w:val="008B5BBC"/>
    <w:rsid w:val="008B67CF"/>
    <w:rsid w:val="008B67E1"/>
    <w:rsid w:val="008C03BB"/>
    <w:rsid w:val="008C169E"/>
    <w:rsid w:val="008C34D2"/>
    <w:rsid w:val="008C3FB5"/>
    <w:rsid w:val="008C44D7"/>
    <w:rsid w:val="008C498B"/>
    <w:rsid w:val="008C4FD2"/>
    <w:rsid w:val="008C5477"/>
    <w:rsid w:val="008C55F1"/>
    <w:rsid w:val="008C5773"/>
    <w:rsid w:val="008C5EA3"/>
    <w:rsid w:val="008C6C8B"/>
    <w:rsid w:val="008C6FAE"/>
    <w:rsid w:val="008C7373"/>
    <w:rsid w:val="008C7516"/>
    <w:rsid w:val="008C77AE"/>
    <w:rsid w:val="008D0A90"/>
    <w:rsid w:val="008D0FF7"/>
    <w:rsid w:val="008D29EA"/>
    <w:rsid w:val="008D4831"/>
    <w:rsid w:val="008D4974"/>
    <w:rsid w:val="008D54FB"/>
    <w:rsid w:val="008D732A"/>
    <w:rsid w:val="008E00C3"/>
    <w:rsid w:val="008E0473"/>
    <w:rsid w:val="008E0543"/>
    <w:rsid w:val="008E10CC"/>
    <w:rsid w:val="008E295B"/>
    <w:rsid w:val="008E2DC4"/>
    <w:rsid w:val="008E4755"/>
    <w:rsid w:val="008E495B"/>
    <w:rsid w:val="008E51B3"/>
    <w:rsid w:val="008E5448"/>
    <w:rsid w:val="008E5B2C"/>
    <w:rsid w:val="008E7072"/>
    <w:rsid w:val="008E7C9F"/>
    <w:rsid w:val="008E7EC4"/>
    <w:rsid w:val="008F2836"/>
    <w:rsid w:val="008F2FC8"/>
    <w:rsid w:val="008F3A67"/>
    <w:rsid w:val="008F3FFC"/>
    <w:rsid w:val="008F4B1A"/>
    <w:rsid w:val="008F58D6"/>
    <w:rsid w:val="008F7153"/>
    <w:rsid w:val="009001A9"/>
    <w:rsid w:val="00902579"/>
    <w:rsid w:val="009034CA"/>
    <w:rsid w:val="009035F8"/>
    <w:rsid w:val="009038F7"/>
    <w:rsid w:val="009040C8"/>
    <w:rsid w:val="00904F0F"/>
    <w:rsid w:val="00905D48"/>
    <w:rsid w:val="009064E1"/>
    <w:rsid w:val="00907327"/>
    <w:rsid w:val="00910224"/>
    <w:rsid w:val="009105EE"/>
    <w:rsid w:val="0091073B"/>
    <w:rsid w:val="00910F15"/>
    <w:rsid w:val="00912163"/>
    <w:rsid w:val="00912683"/>
    <w:rsid w:val="00912B19"/>
    <w:rsid w:val="00912E13"/>
    <w:rsid w:val="009131ED"/>
    <w:rsid w:val="00913227"/>
    <w:rsid w:val="00914015"/>
    <w:rsid w:val="00914F87"/>
    <w:rsid w:val="0091692C"/>
    <w:rsid w:val="00916FB2"/>
    <w:rsid w:val="00917AD7"/>
    <w:rsid w:val="00917EFB"/>
    <w:rsid w:val="00920149"/>
    <w:rsid w:val="00920331"/>
    <w:rsid w:val="009206BF"/>
    <w:rsid w:val="00921190"/>
    <w:rsid w:val="0092120B"/>
    <w:rsid w:val="00921E46"/>
    <w:rsid w:val="00922516"/>
    <w:rsid w:val="00923798"/>
    <w:rsid w:val="00924350"/>
    <w:rsid w:val="00924464"/>
    <w:rsid w:val="00926B90"/>
    <w:rsid w:val="009301C1"/>
    <w:rsid w:val="00930B98"/>
    <w:rsid w:val="00932170"/>
    <w:rsid w:val="009325F5"/>
    <w:rsid w:val="00932BF9"/>
    <w:rsid w:val="009342C4"/>
    <w:rsid w:val="0093436F"/>
    <w:rsid w:val="00937E2E"/>
    <w:rsid w:val="0094030D"/>
    <w:rsid w:val="0094070A"/>
    <w:rsid w:val="0094074D"/>
    <w:rsid w:val="00940828"/>
    <w:rsid w:val="009411CA"/>
    <w:rsid w:val="0094153D"/>
    <w:rsid w:val="00941552"/>
    <w:rsid w:val="0094176C"/>
    <w:rsid w:val="00941C2E"/>
    <w:rsid w:val="009425F5"/>
    <w:rsid w:val="00942E29"/>
    <w:rsid w:val="00942FA9"/>
    <w:rsid w:val="009431CB"/>
    <w:rsid w:val="009446EB"/>
    <w:rsid w:val="00945011"/>
    <w:rsid w:val="00947CE2"/>
    <w:rsid w:val="00947E91"/>
    <w:rsid w:val="00950610"/>
    <w:rsid w:val="00950855"/>
    <w:rsid w:val="009516E4"/>
    <w:rsid w:val="009523C1"/>
    <w:rsid w:val="009527C2"/>
    <w:rsid w:val="0095308D"/>
    <w:rsid w:val="00953938"/>
    <w:rsid w:val="00953D15"/>
    <w:rsid w:val="0095423A"/>
    <w:rsid w:val="00954EEC"/>
    <w:rsid w:val="0096004E"/>
    <w:rsid w:val="0096044C"/>
    <w:rsid w:val="00961F57"/>
    <w:rsid w:val="009624AA"/>
    <w:rsid w:val="00962A3A"/>
    <w:rsid w:val="0096336A"/>
    <w:rsid w:val="009642BE"/>
    <w:rsid w:val="0096466E"/>
    <w:rsid w:val="00965A01"/>
    <w:rsid w:val="00965E80"/>
    <w:rsid w:val="00970982"/>
    <w:rsid w:val="00970C7C"/>
    <w:rsid w:val="00971CFD"/>
    <w:rsid w:val="00972102"/>
    <w:rsid w:val="00972BBF"/>
    <w:rsid w:val="0097317E"/>
    <w:rsid w:val="00973792"/>
    <w:rsid w:val="00974F75"/>
    <w:rsid w:val="00975281"/>
    <w:rsid w:val="00975EA6"/>
    <w:rsid w:val="00975F24"/>
    <w:rsid w:val="009778D6"/>
    <w:rsid w:val="009779F8"/>
    <w:rsid w:val="00980624"/>
    <w:rsid w:val="00980C62"/>
    <w:rsid w:val="00980CDD"/>
    <w:rsid w:val="00980E1E"/>
    <w:rsid w:val="009825B3"/>
    <w:rsid w:val="009836A1"/>
    <w:rsid w:val="00983963"/>
    <w:rsid w:val="00983B21"/>
    <w:rsid w:val="00984C74"/>
    <w:rsid w:val="0098513F"/>
    <w:rsid w:val="009858EE"/>
    <w:rsid w:val="00985C07"/>
    <w:rsid w:val="009870D3"/>
    <w:rsid w:val="00987997"/>
    <w:rsid w:val="00990955"/>
    <w:rsid w:val="00991FF5"/>
    <w:rsid w:val="009928A9"/>
    <w:rsid w:val="00992F69"/>
    <w:rsid w:val="0099333B"/>
    <w:rsid w:val="00993AFE"/>
    <w:rsid w:val="00993E03"/>
    <w:rsid w:val="00993EA3"/>
    <w:rsid w:val="009942B0"/>
    <w:rsid w:val="009944BC"/>
    <w:rsid w:val="00995CE0"/>
    <w:rsid w:val="0099711E"/>
    <w:rsid w:val="00997CD0"/>
    <w:rsid w:val="009A12E8"/>
    <w:rsid w:val="009A341B"/>
    <w:rsid w:val="009A366E"/>
    <w:rsid w:val="009A3DEB"/>
    <w:rsid w:val="009A5040"/>
    <w:rsid w:val="009A57C7"/>
    <w:rsid w:val="009A69CB"/>
    <w:rsid w:val="009A6CD0"/>
    <w:rsid w:val="009B220D"/>
    <w:rsid w:val="009B2280"/>
    <w:rsid w:val="009B25CB"/>
    <w:rsid w:val="009B2BDA"/>
    <w:rsid w:val="009B311D"/>
    <w:rsid w:val="009B364D"/>
    <w:rsid w:val="009B37BB"/>
    <w:rsid w:val="009B3F0B"/>
    <w:rsid w:val="009B4703"/>
    <w:rsid w:val="009B5602"/>
    <w:rsid w:val="009B5789"/>
    <w:rsid w:val="009B5851"/>
    <w:rsid w:val="009B683C"/>
    <w:rsid w:val="009C0BD9"/>
    <w:rsid w:val="009C1432"/>
    <w:rsid w:val="009C1547"/>
    <w:rsid w:val="009C2785"/>
    <w:rsid w:val="009C2A9F"/>
    <w:rsid w:val="009C2CF6"/>
    <w:rsid w:val="009C5123"/>
    <w:rsid w:val="009C54E4"/>
    <w:rsid w:val="009C5B88"/>
    <w:rsid w:val="009C63EA"/>
    <w:rsid w:val="009C6A44"/>
    <w:rsid w:val="009C6A46"/>
    <w:rsid w:val="009D0049"/>
    <w:rsid w:val="009D1BBC"/>
    <w:rsid w:val="009D236D"/>
    <w:rsid w:val="009D2899"/>
    <w:rsid w:val="009D2EAD"/>
    <w:rsid w:val="009D2FC2"/>
    <w:rsid w:val="009D56AA"/>
    <w:rsid w:val="009D5C31"/>
    <w:rsid w:val="009D5D80"/>
    <w:rsid w:val="009E01F6"/>
    <w:rsid w:val="009E0C38"/>
    <w:rsid w:val="009E0F1C"/>
    <w:rsid w:val="009E398E"/>
    <w:rsid w:val="009E452F"/>
    <w:rsid w:val="009E4864"/>
    <w:rsid w:val="009E720E"/>
    <w:rsid w:val="009E7F92"/>
    <w:rsid w:val="009E7FC4"/>
    <w:rsid w:val="009F0724"/>
    <w:rsid w:val="009F2358"/>
    <w:rsid w:val="009F2782"/>
    <w:rsid w:val="009F48C0"/>
    <w:rsid w:val="009F4FAD"/>
    <w:rsid w:val="009F5885"/>
    <w:rsid w:val="009F6063"/>
    <w:rsid w:val="009F66B2"/>
    <w:rsid w:val="009F7277"/>
    <w:rsid w:val="009F7D36"/>
    <w:rsid w:val="00A00222"/>
    <w:rsid w:val="00A0047B"/>
    <w:rsid w:val="00A007EC"/>
    <w:rsid w:val="00A009DE"/>
    <w:rsid w:val="00A012AE"/>
    <w:rsid w:val="00A01D99"/>
    <w:rsid w:val="00A02518"/>
    <w:rsid w:val="00A03394"/>
    <w:rsid w:val="00A033DD"/>
    <w:rsid w:val="00A03AF0"/>
    <w:rsid w:val="00A03F14"/>
    <w:rsid w:val="00A05EED"/>
    <w:rsid w:val="00A07712"/>
    <w:rsid w:val="00A077D7"/>
    <w:rsid w:val="00A078D1"/>
    <w:rsid w:val="00A110C3"/>
    <w:rsid w:val="00A11678"/>
    <w:rsid w:val="00A1261D"/>
    <w:rsid w:val="00A12886"/>
    <w:rsid w:val="00A13275"/>
    <w:rsid w:val="00A13316"/>
    <w:rsid w:val="00A13787"/>
    <w:rsid w:val="00A13ED1"/>
    <w:rsid w:val="00A13F70"/>
    <w:rsid w:val="00A14774"/>
    <w:rsid w:val="00A1528C"/>
    <w:rsid w:val="00A16A39"/>
    <w:rsid w:val="00A201BA"/>
    <w:rsid w:val="00A22EA5"/>
    <w:rsid w:val="00A22EE6"/>
    <w:rsid w:val="00A2362B"/>
    <w:rsid w:val="00A2389D"/>
    <w:rsid w:val="00A23B8A"/>
    <w:rsid w:val="00A23E19"/>
    <w:rsid w:val="00A24E55"/>
    <w:rsid w:val="00A251E0"/>
    <w:rsid w:val="00A2536F"/>
    <w:rsid w:val="00A25F1E"/>
    <w:rsid w:val="00A26D72"/>
    <w:rsid w:val="00A30737"/>
    <w:rsid w:val="00A30956"/>
    <w:rsid w:val="00A33E3C"/>
    <w:rsid w:val="00A3456F"/>
    <w:rsid w:val="00A349C3"/>
    <w:rsid w:val="00A34FA8"/>
    <w:rsid w:val="00A35338"/>
    <w:rsid w:val="00A35452"/>
    <w:rsid w:val="00A35BB0"/>
    <w:rsid w:val="00A36FEA"/>
    <w:rsid w:val="00A37732"/>
    <w:rsid w:val="00A37E8D"/>
    <w:rsid w:val="00A409B6"/>
    <w:rsid w:val="00A40AB9"/>
    <w:rsid w:val="00A414EE"/>
    <w:rsid w:val="00A42E28"/>
    <w:rsid w:val="00A43861"/>
    <w:rsid w:val="00A460E9"/>
    <w:rsid w:val="00A469A6"/>
    <w:rsid w:val="00A47229"/>
    <w:rsid w:val="00A47453"/>
    <w:rsid w:val="00A50093"/>
    <w:rsid w:val="00A50175"/>
    <w:rsid w:val="00A505BF"/>
    <w:rsid w:val="00A508DF"/>
    <w:rsid w:val="00A50A6C"/>
    <w:rsid w:val="00A51CBC"/>
    <w:rsid w:val="00A53826"/>
    <w:rsid w:val="00A53B5A"/>
    <w:rsid w:val="00A53EED"/>
    <w:rsid w:val="00A544EA"/>
    <w:rsid w:val="00A54D04"/>
    <w:rsid w:val="00A55D75"/>
    <w:rsid w:val="00A55E0F"/>
    <w:rsid w:val="00A56FB6"/>
    <w:rsid w:val="00A61240"/>
    <w:rsid w:val="00A6231A"/>
    <w:rsid w:val="00A62ED7"/>
    <w:rsid w:val="00A636DE"/>
    <w:rsid w:val="00A657F3"/>
    <w:rsid w:val="00A67D06"/>
    <w:rsid w:val="00A717C2"/>
    <w:rsid w:val="00A721FB"/>
    <w:rsid w:val="00A734C1"/>
    <w:rsid w:val="00A73776"/>
    <w:rsid w:val="00A74072"/>
    <w:rsid w:val="00A74613"/>
    <w:rsid w:val="00A74DE5"/>
    <w:rsid w:val="00A75B9D"/>
    <w:rsid w:val="00A75EE9"/>
    <w:rsid w:val="00A76115"/>
    <w:rsid w:val="00A77CC0"/>
    <w:rsid w:val="00A81BF6"/>
    <w:rsid w:val="00A82E5D"/>
    <w:rsid w:val="00A83090"/>
    <w:rsid w:val="00A83AB9"/>
    <w:rsid w:val="00A8490E"/>
    <w:rsid w:val="00A85837"/>
    <w:rsid w:val="00A85974"/>
    <w:rsid w:val="00A8640B"/>
    <w:rsid w:val="00A90048"/>
    <w:rsid w:val="00A90B10"/>
    <w:rsid w:val="00A90B7A"/>
    <w:rsid w:val="00A93089"/>
    <w:rsid w:val="00A93683"/>
    <w:rsid w:val="00A94F77"/>
    <w:rsid w:val="00A950AB"/>
    <w:rsid w:val="00A95962"/>
    <w:rsid w:val="00A95A79"/>
    <w:rsid w:val="00A9645D"/>
    <w:rsid w:val="00AA018E"/>
    <w:rsid w:val="00AA0604"/>
    <w:rsid w:val="00AA08D3"/>
    <w:rsid w:val="00AA1742"/>
    <w:rsid w:val="00AA1F14"/>
    <w:rsid w:val="00AA1F87"/>
    <w:rsid w:val="00AA3BB9"/>
    <w:rsid w:val="00AA4AA9"/>
    <w:rsid w:val="00AA5A7E"/>
    <w:rsid w:val="00AA6A11"/>
    <w:rsid w:val="00AA740C"/>
    <w:rsid w:val="00AA761D"/>
    <w:rsid w:val="00AA794B"/>
    <w:rsid w:val="00AA7A7F"/>
    <w:rsid w:val="00AB0A2D"/>
    <w:rsid w:val="00AB0D6A"/>
    <w:rsid w:val="00AB0F14"/>
    <w:rsid w:val="00AB18F6"/>
    <w:rsid w:val="00AB1CFC"/>
    <w:rsid w:val="00AB1EFF"/>
    <w:rsid w:val="00AB4DC5"/>
    <w:rsid w:val="00AB6ADD"/>
    <w:rsid w:val="00AB6E7D"/>
    <w:rsid w:val="00AB6F7D"/>
    <w:rsid w:val="00AB7242"/>
    <w:rsid w:val="00AB79C2"/>
    <w:rsid w:val="00AC06F8"/>
    <w:rsid w:val="00AC14BF"/>
    <w:rsid w:val="00AC2523"/>
    <w:rsid w:val="00AC2B5A"/>
    <w:rsid w:val="00AC44FE"/>
    <w:rsid w:val="00AC57E8"/>
    <w:rsid w:val="00AC65B9"/>
    <w:rsid w:val="00AC71E1"/>
    <w:rsid w:val="00AD0739"/>
    <w:rsid w:val="00AD0A79"/>
    <w:rsid w:val="00AD0DF4"/>
    <w:rsid w:val="00AD1147"/>
    <w:rsid w:val="00AD1C41"/>
    <w:rsid w:val="00AD4260"/>
    <w:rsid w:val="00AD4B18"/>
    <w:rsid w:val="00AD7918"/>
    <w:rsid w:val="00AE11E2"/>
    <w:rsid w:val="00AE1214"/>
    <w:rsid w:val="00AE19AC"/>
    <w:rsid w:val="00AE317F"/>
    <w:rsid w:val="00AE4621"/>
    <w:rsid w:val="00AE5FF4"/>
    <w:rsid w:val="00AE665F"/>
    <w:rsid w:val="00AE66CE"/>
    <w:rsid w:val="00AE66DE"/>
    <w:rsid w:val="00AE6FAA"/>
    <w:rsid w:val="00AF2D98"/>
    <w:rsid w:val="00AF300A"/>
    <w:rsid w:val="00AF3A8E"/>
    <w:rsid w:val="00AF45A1"/>
    <w:rsid w:val="00AF5B75"/>
    <w:rsid w:val="00AF5E50"/>
    <w:rsid w:val="00AF5ED3"/>
    <w:rsid w:val="00AF613D"/>
    <w:rsid w:val="00AF625B"/>
    <w:rsid w:val="00AF70C5"/>
    <w:rsid w:val="00AF72E4"/>
    <w:rsid w:val="00AF745D"/>
    <w:rsid w:val="00AF7494"/>
    <w:rsid w:val="00AF77B2"/>
    <w:rsid w:val="00AF7877"/>
    <w:rsid w:val="00B01F55"/>
    <w:rsid w:val="00B02588"/>
    <w:rsid w:val="00B02BD9"/>
    <w:rsid w:val="00B02CA5"/>
    <w:rsid w:val="00B02EAF"/>
    <w:rsid w:val="00B03E04"/>
    <w:rsid w:val="00B04AEC"/>
    <w:rsid w:val="00B054D6"/>
    <w:rsid w:val="00B05928"/>
    <w:rsid w:val="00B1031A"/>
    <w:rsid w:val="00B10A2C"/>
    <w:rsid w:val="00B10BFD"/>
    <w:rsid w:val="00B11C65"/>
    <w:rsid w:val="00B11CAA"/>
    <w:rsid w:val="00B11DE1"/>
    <w:rsid w:val="00B12237"/>
    <w:rsid w:val="00B12333"/>
    <w:rsid w:val="00B13D2B"/>
    <w:rsid w:val="00B14BC1"/>
    <w:rsid w:val="00B14F89"/>
    <w:rsid w:val="00B15BBA"/>
    <w:rsid w:val="00B20848"/>
    <w:rsid w:val="00B20AB8"/>
    <w:rsid w:val="00B20CB4"/>
    <w:rsid w:val="00B20E75"/>
    <w:rsid w:val="00B21F20"/>
    <w:rsid w:val="00B230F5"/>
    <w:rsid w:val="00B23B67"/>
    <w:rsid w:val="00B2455D"/>
    <w:rsid w:val="00B24A86"/>
    <w:rsid w:val="00B251E6"/>
    <w:rsid w:val="00B25C81"/>
    <w:rsid w:val="00B26375"/>
    <w:rsid w:val="00B26C80"/>
    <w:rsid w:val="00B271C1"/>
    <w:rsid w:val="00B30109"/>
    <w:rsid w:val="00B30686"/>
    <w:rsid w:val="00B30723"/>
    <w:rsid w:val="00B31F28"/>
    <w:rsid w:val="00B327E2"/>
    <w:rsid w:val="00B32F79"/>
    <w:rsid w:val="00B33485"/>
    <w:rsid w:val="00B3386F"/>
    <w:rsid w:val="00B33D16"/>
    <w:rsid w:val="00B3492D"/>
    <w:rsid w:val="00B35193"/>
    <w:rsid w:val="00B3637F"/>
    <w:rsid w:val="00B3750C"/>
    <w:rsid w:val="00B37BAF"/>
    <w:rsid w:val="00B42AB2"/>
    <w:rsid w:val="00B43DE5"/>
    <w:rsid w:val="00B43E7B"/>
    <w:rsid w:val="00B44AF9"/>
    <w:rsid w:val="00B45141"/>
    <w:rsid w:val="00B47167"/>
    <w:rsid w:val="00B50ADF"/>
    <w:rsid w:val="00B53116"/>
    <w:rsid w:val="00B53906"/>
    <w:rsid w:val="00B5447F"/>
    <w:rsid w:val="00B5450D"/>
    <w:rsid w:val="00B5547E"/>
    <w:rsid w:val="00B56002"/>
    <w:rsid w:val="00B56734"/>
    <w:rsid w:val="00B56B29"/>
    <w:rsid w:val="00B57632"/>
    <w:rsid w:val="00B57A0E"/>
    <w:rsid w:val="00B57B6B"/>
    <w:rsid w:val="00B57D7D"/>
    <w:rsid w:val="00B602F0"/>
    <w:rsid w:val="00B60C1A"/>
    <w:rsid w:val="00B60E93"/>
    <w:rsid w:val="00B61043"/>
    <w:rsid w:val="00B63BA1"/>
    <w:rsid w:val="00B63D1A"/>
    <w:rsid w:val="00B643DC"/>
    <w:rsid w:val="00B648A7"/>
    <w:rsid w:val="00B66600"/>
    <w:rsid w:val="00B66EED"/>
    <w:rsid w:val="00B67A4D"/>
    <w:rsid w:val="00B67CA5"/>
    <w:rsid w:val="00B71FE7"/>
    <w:rsid w:val="00B75DC3"/>
    <w:rsid w:val="00B7622F"/>
    <w:rsid w:val="00B769FF"/>
    <w:rsid w:val="00B8014A"/>
    <w:rsid w:val="00B80AA9"/>
    <w:rsid w:val="00B81AFB"/>
    <w:rsid w:val="00B82412"/>
    <w:rsid w:val="00B825D2"/>
    <w:rsid w:val="00B8459A"/>
    <w:rsid w:val="00B85F3B"/>
    <w:rsid w:val="00B8604E"/>
    <w:rsid w:val="00B86A7F"/>
    <w:rsid w:val="00B87162"/>
    <w:rsid w:val="00B904AC"/>
    <w:rsid w:val="00B91233"/>
    <w:rsid w:val="00B91CB1"/>
    <w:rsid w:val="00B925CD"/>
    <w:rsid w:val="00B928FF"/>
    <w:rsid w:val="00B9295B"/>
    <w:rsid w:val="00B95E1A"/>
    <w:rsid w:val="00B96B0A"/>
    <w:rsid w:val="00B975CB"/>
    <w:rsid w:val="00BA0F9B"/>
    <w:rsid w:val="00BA126A"/>
    <w:rsid w:val="00BA16CB"/>
    <w:rsid w:val="00BA3EE2"/>
    <w:rsid w:val="00BA3FFF"/>
    <w:rsid w:val="00BA473C"/>
    <w:rsid w:val="00BA55FB"/>
    <w:rsid w:val="00BA5FF9"/>
    <w:rsid w:val="00BB0061"/>
    <w:rsid w:val="00BB123F"/>
    <w:rsid w:val="00BB19D7"/>
    <w:rsid w:val="00BB1B33"/>
    <w:rsid w:val="00BB2B4B"/>
    <w:rsid w:val="00BB317D"/>
    <w:rsid w:val="00BB323D"/>
    <w:rsid w:val="00BB4B52"/>
    <w:rsid w:val="00BB59F1"/>
    <w:rsid w:val="00BB5D09"/>
    <w:rsid w:val="00BB614D"/>
    <w:rsid w:val="00BB6F62"/>
    <w:rsid w:val="00BB7A51"/>
    <w:rsid w:val="00BB7C39"/>
    <w:rsid w:val="00BC1578"/>
    <w:rsid w:val="00BC3A06"/>
    <w:rsid w:val="00BC3DE3"/>
    <w:rsid w:val="00BC4A19"/>
    <w:rsid w:val="00BC4E32"/>
    <w:rsid w:val="00BC5103"/>
    <w:rsid w:val="00BC5B9A"/>
    <w:rsid w:val="00BC69CC"/>
    <w:rsid w:val="00BC6B1F"/>
    <w:rsid w:val="00BC7282"/>
    <w:rsid w:val="00BC796E"/>
    <w:rsid w:val="00BC7EE9"/>
    <w:rsid w:val="00BD0154"/>
    <w:rsid w:val="00BD03F7"/>
    <w:rsid w:val="00BD0A43"/>
    <w:rsid w:val="00BD1A4A"/>
    <w:rsid w:val="00BD3CC6"/>
    <w:rsid w:val="00BD4CB5"/>
    <w:rsid w:val="00BD5C69"/>
    <w:rsid w:val="00BE3B6A"/>
    <w:rsid w:val="00BE52C4"/>
    <w:rsid w:val="00BE68E0"/>
    <w:rsid w:val="00BE734F"/>
    <w:rsid w:val="00BF0159"/>
    <w:rsid w:val="00BF01B4"/>
    <w:rsid w:val="00BF1408"/>
    <w:rsid w:val="00BF24C1"/>
    <w:rsid w:val="00BF27F8"/>
    <w:rsid w:val="00BF2F42"/>
    <w:rsid w:val="00BF321E"/>
    <w:rsid w:val="00BF5844"/>
    <w:rsid w:val="00BF605B"/>
    <w:rsid w:val="00BF79B0"/>
    <w:rsid w:val="00C004E1"/>
    <w:rsid w:val="00C009B2"/>
    <w:rsid w:val="00C01944"/>
    <w:rsid w:val="00C02A46"/>
    <w:rsid w:val="00C03545"/>
    <w:rsid w:val="00C0465C"/>
    <w:rsid w:val="00C04F86"/>
    <w:rsid w:val="00C06509"/>
    <w:rsid w:val="00C06552"/>
    <w:rsid w:val="00C10AF7"/>
    <w:rsid w:val="00C12EAD"/>
    <w:rsid w:val="00C1322B"/>
    <w:rsid w:val="00C139CB"/>
    <w:rsid w:val="00C13B4D"/>
    <w:rsid w:val="00C14083"/>
    <w:rsid w:val="00C1488B"/>
    <w:rsid w:val="00C15C40"/>
    <w:rsid w:val="00C16D98"/>
    <w:rsid w:val="00C20235"/>
    <w:rsid w:val="00C20488"/>
    <w:rsid w:val="00C20B94"/>
    <w:rsid w:val="00C21033"/>
    <w:rsid w:val="00C2131E"/>
    <w:rsid w:val="00C21A50"/>
    <w:rsid w:val="00C23981"/>
    <w:rsid w:val="00C23CE3"/>
    <w:rsid w:val="00C23E75"/>
    <w:rsid w:val="00C243A1"/>
    <w:rsid w:val="00C243F2"/>
    <w:rsid w:val="00C25676"/>
    <w:rsid w:val="00C259DC"/>
    <w:rsid w:val="00C26422"/>
    <w:rsid w:val="00C26C96"/>
    <w:rsid w:val="00C30E5E"/>
    <w:rsid w:val="00C335D3"/>
    <w:rsid w:val="00C3402E"/>
    <w:rsid w:val="00C3586C"/>
    <w:rsid w:val="00C3604A"/>
    <w:rsid w:val="00C3663F"/>
    <w:rsid w:val="00C36A2F"/>
    <w:rsid w:val="00C376AA"/>
    <w:rsid w:val="00C37BCE"/>
    <w:rsid w:val="00C37F05"/>
    <w:rsid w:val="00C4134A"/>
    <w:rsid w:val="00C423DF"/>
    <w:rsid w:val="00C43A20"/>
    <w:rsid w:val="00C46802"/>
    <w:rsid w:val="00C46804"/>
    <w:rsid w:val="00C47308"/>
    <w:rsid w:val="00C47420"/>
    <w:rsid w:val="00C47A86"/>
    <w:rsid w:val="00C50AD0"/>
    <w:rsid w:val="00C51A70"/>
    <w:rsid w:val="00C52358"/>
    <w:rsid w:val="00C53EC8"/>
    <w:rsid w:val="00C60624"/>
    <w:rsid w:val="00C6235A"/>
    <w:rsid w:val="00C636B0"/>
    <w:rsid w:val="00C6393E"/>
    <w:rsid w:val="00C63CCE"/>
    <w:rsid w:val="00C64210"/>
    <w:rsid w:val="00C64E64"/>
    <w:rsid w:val="00C6532C"/>
    <w:rsid w:val="00C659E3"/>
    <w:rsid w:val="00C660FD"/>
    <w:rsid w:val="00C67D31"/>
    <w:rsid w:val="00C70494"/>
    <w:rsid w:val="00C707D1"/>
    <w:rsid w:val="00C7349A"/>
    <w:rsid w:val="00C74752"/>
    <w:rsid w:val="00C752FB"/>
    <w:rsid w:val="00C75442"/>
    <w:rsid w:val="00C77CB6"/>
    <w:rsid w:val="00C80343"/>
    <w:rsid w:val="00C803E2"/>
    <w:rsid w:val="00C808AD"/>
    <w:rsid w:val="00C80B22"/>
    <w:rsid w:val="00C8197F"/>
    <w:rsid w:val="00C82AC0"/>
    <w:rsid w:val="00C82C30"/>
    <w:rsid w:val="00C82D98"/>
    <w:rsid w:val="00C8332C"/>
    <w:rsid w:val="00C85B51"/>
    <w:rsid w:val="00C86520"/>
    <w:rsid w:val="00C8668E"/>
    <w:rsid w:val="00C8701C"/>
    <w:rsid w:val="00C900E7"/>
    <w:rsid w:val="00C9026B"/>
    <w:rsid w:val="00C90E4D"/>
    <w:rsid w:val="00C91898"/>
    <w:rsid w:val="00C922BD"/>
    <w:rsid w:val="00C926F6"/>
    <w:rsid w:val="00C93C43"/>
    <w:rsid w:val="00C94438"/>
    <w:rsid w:val="00C96B84"/>
    <w:rsid w:val="00CA0A0D"/>
    <w:rsid w:val="00CA0F6A"/>
    <w:rsid w:val="00CA1D43"/>
    <w:rsid w:val="00CA229D"/>
    <w:rsid w:val="00CA2AEE"/>
    <w:rsid w:val="00CA31DE"/>
    <w:rsid w:val="00CA3420"/>
    <w:rsid w:val="00CA3E8F"/>
    <w:rsid w:val="00CA3F53"/>
    <w:rsid w:val="00CA4959"/>
    <w:rsid w:val="00CA4D2A"/>
    <w:rsid w:val="00CA60EA"/>
    <w:rsid w:val="00CA64C6"/>
    <w:rsid w:val="00CB0440"/>
    <w:rsid w:val="00CB223A"/>
    <w:rsid w:val="00CB2C77"/>
    <w:rsid w:val="00CB38CB"/>
    <w:rsid w:val="00CB4988"/>
    <w:rsid w:val="00CB4D2F"/>
    <w:rsid w:val="00CB62A1"/>
    <w:rsid w:val="00CB6AAF"/>
    <w:rsid w:val="00CC0110"/>
    <w:rsid w:val="00CC0CB2"/>
    <w:rsid w:val="00CC1714"/>
    <w:rsid w:val="00CC298B"/>
    <w:rsid w:val="00CC3326"/>
    <w:rsid w:val="00CC4A9D"/>
    <w:rsid w:val="00CC64C0"/>
    <w:rsid w:val="00CD011A"/>
    <w:rsid w:val="00CD0E92"/>
    <w:rsid w:val="00CD1BF9"/>
    <w:rsid w:val="00CD2258"/>
    <w:rsid w:val="00CD40AB"/>
    <w:rsid w:val="00CD4683"/>
    <w:rsid w:val="00CD54E3"/>
    <w:rsid w:val="00CD660A"/>
    <w:rsid w:val="00CD666F"/>
    <w:rsid w:val="00CD75F0"/>
    <w:rsid w:val="00CE04B8"/>
    <w:rsid w:val="00CE1197"/>
    <w:rsid w:val="00CE14CB"/>
    <w:rsid w:val="00CE16DC"/>
    <w:rsid w:val="00CE1B96"/>
    <w:rsid w:val="00CE334A"/>
    <w:rsid w:val="00CE345E"/>
    <w:rsid w:val="00CE3CA0"/>
    <w:rsid w:val="00CE4797"/>
    <w:rsid w:val="00CE4D65"/>
    <w:rsid w:val="00CE5106"/>
    <w:rsid w:val="00CE5AFD"/>
    <w:rsid w:val="00CE5D37"/>
    <w:rsid w:val="00CE7CBB"/>
    <w:rsid w:val="00CF055C"/>
    <w:rsid w:val="00CF0F11"/>
    <w:rsid w:val="00CF1C71"/>
    <w:rsid w:val="00CF1EDF"/>
    <w:rsid w:val="00CF24C1"/>
    <w:rsid w:val="00CF28EA"/>
    <w:rsid w:val="00CF321B"/>
    <w:rsid w:val="00CF4961"/>
    <w:rsid w:val="00CF4EC0"/>
    <w:rsid w:val="00CF6039"/>
    <w:rsid w:val="00CF690D"/>
    <w:rsid w:val="00CF7585"/>
    <w:rsid w:val="00CF7625"/>
    <w:rsid w:val="00CF779B"/>
    <w:rsid w:val="00D0090F"/>
    <w:rsid w:val="00D0154F"/>
    <w:rsid w:val="00D02764"/>
    <w:rsid w:val="00D033D9"/>
    <w:rsid w:val="00D03F74"/>
    <w:rsid w:val="00D04488"/>
    <w:rsid w:val="00D06451"/>
    <w:rsid w:val="00D074BA"/>
    <w:rsid w:val="00D07835"/>
    <w:rsid w:val="00D07B6F"/>
    <w:rsid w:val="00D1031B"/>
    <w:rsid w:val="00D10F9C"/>
    <w:rsid w:val="00D1302F"/>
    <w:rsid w:val="00D130E4"/>
    <w:rsid w:val="00D1358A"/>
    <w:rsid w:val="00D143B0"/>
    <w:rsid w:val="00D144FA"/>
    <w:rsid w:val="00D14AE2"/>
    <w:rsid w:val="00D14F99"/>
    <w:rsid w:val="00D15FAD"/>
    <w:rsid w:val="00D16CDD"/>
    <w:rsid w:val="00D20B34"/>
    <w:rsid w:val="00D20BDC"/>
    <w:rsid w:val="00D20BE1"/>
    <w:rsid w:val="00D20FD3"/>
    <w:rsid w:val="00D2101D"/>
    <w:rsid w:val="00D21473"/>
    <w:rsid w:val="00D2184C"/>
    <w:rsid w:val="00D21E8F"/>
    <w:rsid w:val="00D2205B"/>
    <w:rsid w:val="00D22B51"/>
    <w:rsid w:val="00D23CAB"/>
    <w:rsid w:val="00D23D0C"/>
    <w:rsid w:val="00D249F3"/>
    <w:rsid w:val="00D24D4E"/>
    <w:rsid w:val="00D259C9"/>
    <w:rsid w:val="00D25D3C"/>
    <w:rsid w:val="00D26AC4"/>
    <w:rsid w:val="00D26AEF"/>
    <w:rsid w:val="00D2758E"/>
    <w:rsid w:val="00D2772D"/>
    <w:rsid w:val="00D279CE"/>
    <w:rsid w:val="00D30636"/>
    <w:rsid w:val="00D3156C"/>
    <w:rsid w:val="00D31E15"/>
    <w:rsid w:val="00D3294B"/>
    <w:rsid w:val="00D333F2"/>
    <w:rsid w:val="00D33746"/>
    <w:rsid w:val="00D33AF4"/>
    <w:rsid w:val="00D33FD9"/>
    <w:rsid w:val="00D345CE"/>
    <w:rsid w:val="00D362C5"/>
    <w:rsid w:val="00D375A6"/>
    <w:rsid w:val="00D37DAF"/>
    <w:rsid w:val="00D40AE3"/>
    <w:rsid w:val="00D41CF8"/>
    <w:rsid w:val="00D4213F"/>
    <w:rsid w:val="00D42F93"/>
    <w:rsid w:val="00D4385F"/>
    <w:rsid w:val="00D439FA"/>
    <w:rsid w:val="00D44120"/>
    <w:rsid w:val="00D4511D"/>
    <w:rsid w:val="00D45ADB"/>
    <w:rsid w:val="00D45CD7"/>
    <w:rsid w:val="00D466D6"/>
    <w:rsid w:val="00D46C8A"/>
    <w:rsid w:val="00D47F6D"/>
    <w:rsid w:val="00D47FA2"/>
    <w:rsid w:val="00D514DE"/>
    <w:rsid w:val="00D5191D"/>
    <w:rsid w:val="00D51A54"/>
    <w:rsid w:val="00D52059"/>
    <w:rsid w:val="00D52083"/>
    <w:rsid w:val="00D521E0"/>
    <w:rsid w:val="00D526E8"/>
    <w:rsid w:val="00D53E2B"/>
    <w:rsid w:val="00D5405C"/>
    <w:rsid w:val="00D55AA0"/>
    <w:rsid w:val="00D56B5B"/>
    <w:rsid w:val="00D56EA3"/>
    <w:rsid w:val="00D57310"/>
    <w:rsid w:val="00D600A9"/>
    <w:rsid w:val="00D614CF"/>
    <w:rsid w:val="00D61BCB"/>
    <w:rsid w:val="00D627CB"/>
    <w:rsid w:val="00D64689"/>
    <w:rsid w:val="00D64FB7"/>
    <w:rsid w:val="00D652F7"/>
    <w:rsid w:val="00D65945"/>
    <w:rsid w:val="00D65DAE"/>
    <w:rsid w:val="00D6697B"/>
    <w:rsid w:val="00D66F97"/>
    <w:rsid w:val="00D6795F"/>
    <w:rsid w:val="00D67B6B"/>
    <w:rsid w:val="00D67FAA"/>
    <w:rsid w:val="00D7176A"/>
    <w:rsid w:val="00D717F3"/>
    <w:rsid w:val="00D72937"/>
    <w:rsid w:val="00D7296D"/>
    <w:rsid w:val="00D7371F"/>
    <w:rsid w:val="00D73A87"/>
    <w:rsid w:val="00D76070"/>
    <w:rsid w:val="00D76B9F"/>
    <w:rsid w:val="00D77150"/>
    <w:rsid w:val="00D77280"/>
    <w:rsid w:val="00D77895"/>
    <w:rsid w:val="00D810A2"/>
    <w:rsid w:val="00D81307"/>
    <w:rsid w:val="00D814DB"/>
    <w:rsid w:val="00D819F4"/>
    <w:rsid w:val="00D81B34"/>
    <w:rsid w:val="00D83AF6"/>
    <w:rsid w:val="00D840C7"/>
    <w:rsid w:val="00D846E9"/>
    <w:rsid w:val="00D84D2E"/>
    <w:rsid w:val="00D84FD1"/>
    <w:rsid w:val="00D8588E"/>
    <w:rsid w:val="00D859B2"/>
    <w:rsid w:val="00D869F0"/>
    <w:rsid w:val="00D86AA3"/>
    <w:rsid w:val="00D87082"/>
    <w:rsid w:val="00D870C5"/>
    <w:rsid w:val="00D87D4E"/>
    <w:rsid w:val="00D9111A"/>
    <w:rsid w:val="00D91159"/>
    <w:rsid w:val="00D916AD"/>
    <w:rsid w:val="00D91A0F"/>
    <w:rsid w:val="00D91D4E"/>
    <w:rsid w:val="00D92DC3"/>
    <w:rsid w:val="00D9367D"/>
    <w:rsid w:val="00D9425C"/>
    <w:rsid w:val="00D9536A"/>
    <w:rsid w:val="00D95485"/>
    <w:rsid w:val="00D95571"/>
    <w:rsid w:val="00D9666A"/>
    <w:rsid w:val="00D96BAC"/>
    <w:rsid w:val="00D9727E"/>
    <w:rsid w:val="00D97727"/>
    <w:rsid w:val="00D979C5"/>
    <w:rsid w:val="00D97A2B"/>
    <w:rsid w:val="00DA0226"/>
    <w:rsid w:val="00DA082A"/>
    <w:rsid w:val="00DA0AE5"/>
    <w:rsid w:val="00DA0C8C"/>
    <w:rsid w:val="00DA13EF"/>
    <w:rsid w:val="00DA38DD"/>
    <w:rsid w:val="00DA47F7"/>
    <w:rsid w:val="00DA50C9"/>
    <w:rsid w:val="00DA59A7"/>
    <w:rsid w:val="00DA6865"/>
    <w:rsid w:val="00DA6980"/>
    <w:rsid w:val="00DA7088"/>
    <w:rsid w:val="00DA76E6"/>
    <w:rsid w:val="00DA7A18"/>
    <w:rsid w:val="00DA7DF1"/>
    <w:rsid w:val="00DB01B7"/>
    <w:rsid w:val="00DB0818"/>
    <w:rsid w:val="00DB122D"/>
    <w:rsid w:val="00DB1426"/>
    <w:rsid w:val="00DB180E"/>
    <w:rsid w:val="00DB2D75"/>
    <w:rsid w:val="00DB2D95"/>
    <w:rsid w:val="00DB39B2"/>
    <w:rsid w:val="00DB4095"/>
    <w:rsid w:val="00DB4A6F"/>
    <w:rsid w:val="00DB4C79"/>
    <w:rsid w:val="00DB502C"/>
    <w:rsid w:val="00DB5B42"/>
    <w:rsid w:val="00DB6002"/>
    <w:rsid w:val="00DB62E6"/>
    <w:rsid w:val="00DB69F5"/>
    <w:rsid w:val="00DC05C2"/>
    <w:rsid w:val="00DC09B2"/>
    <w:rsid w:val="00DC28B4"/>
    <w:rsid w:val="00DC2A3F"/>
    <w:rsid w:val="00DC3E8D"/>
    <w:rsid w:val="00DC724A"/>
    <w:rsid w:val="00DC7FC4"/>
    <w:rsid w:val="00DD05C3"/>
    <w:rsid w:val="00DD09E4"/>
    <w:rsid w:val="00DD2EFF"/>
    <w:rsid w:val="00DD34F5"/>
    <w:rsid w:val="00DD3995"/>
    <w:rsid w:val="00DD3E65"/>
    <w:rsid w:val="00DD44D8"/>
    <w:rsid w:val="00DD512D"/>
    <w:rsid w:val="00DD5491"/>
    <w:rsid w:val="00DD5787"/>
    <w:rsid w:val="00DD73D2"/>
    <w:rsid w:val="00DD78BA"/>
    <w:rsid w:val="00DE1FA5"/>
    <w:rsid w:val="00DE2DF5"/>
    <w:rsid w:val="00DE2E02"/>
    <w:rsid w:val="00DE4DBF"/>
    <w:rsid w:val="00DE681B"/>
    <w:rsid w:val="00DE6981"/>
    <w:rsid w:val="00DE6B32"/>
    <w:rsid w:val="00DE78E5"/>
    <w:rsid w:val="00DF04BE"/>
    <w:rsid w:val="00DF18DE"/>
    <w:rsid w:val="00DF2CA1"/>
    <w:rsid w:val="00DF2D22"/>
    <w:rsid w:val="00DF31C2"/>
    <w:rsid w:val="00DF3C09"/>
    <w:rsid w:val="00DF400D"/>
    <w:rsid w:val="00DF4A3F"/>
    <w:rsid w:val="00DF4A56"/>
    <w:rsid w:val="00DF52B0"/>
    <w:rsid w:val="00DF6052"/>
    <w:rsid w:val="00E0287C"/>
    <w:rsid w:val="00E03FF9"/>
    <w:rsid w:val="00E04730"/>
    <w:rsid w:val="00E05339"/>
    <w:rsid w:val="00E05EDA"/>
    <w:rsid w:val="00E0636A"/>
    <w:rsid w:val="00E06734"/>
    <w:rsid w:val="00E06DED"/>
    <w:rsid w:val="00E07C38"/>
    <w:rsid w:val="00E07F90"/>
    <w:rsid w:val="00E107CE"/>
    <w:rsid w:val="00E11903"/>
    <w:rsid w:val="00E11B0E"/>
    <w:rsid w:val="00E1305D"/>
    <w:rsid w:val="00E13951"/>
    <w:rsid w:val="00E148EF"/>
    <w:rsid w:val="00E1614A"/>
    <w:rsid w:val="00E16B86"/>
    <w:rsid w:val="00E17A16"/>
    <w:rsid w:val="00E17E8D"/>
    <w:rsid w:val="00E204F0"/>
    <w:rsid w:val="00E20935"/>
    <w:rsid w:val="00E20BC3"/>
    <w:rsid w:val="00E221C0"/>
    <w:rsid w:val="00E225A9"/>
    <w:rsid w:val="00E23542"/>
    <w:rsid w:val="00E236C9"/>
    <w:rsid w:val="00E23D20"/>
    <w:rsid w:val="00E2416B"/>
    <w:rsid w:val="00E24604"/>
    <w:rsid w:val="00E24627"/>
    <w:rsid w:val="00E24C1C"/>
    <w:rsid w:val="00E25884"/>
    <w:rsid w:val="00E26301"/>
    <w:rsid w:val="00E2695D"/>
    <w:rsid w:val="00E26F06"/>
    <w:rsid w:val="00E30F7E"/>
    <w:rsid w:val="00E32FCD"/>
    <w:rsid w:val="00E33E65"/>
    <w:rsid w:val="00E35A9E"/>
    <w:rsid w:val="00E35B31"/>
    <w:rsid w:val="00E35BED"/>
    <w:rsid w:val="00E3604A"/>
    <w:rsid w:val="00E36734"/>
    <w:rsid w:val="00E3679D"/>
    <w:rsid w:val="00E37CB6"/>
    <w:rsid w:val="00E37D48"/>
    <w:rsid w:val="00E41AA1"/>
    <w:rsid w:val="00E41FAD"/>
    <w:rsid w:val="00E43319"/>
    <w:rsid w:val="00E44641"/>
    <w:rsid w:val="00E44D88"/>
    <w:rsid w:val="00E45908"/>
    <w:rsid w:val="00E4691D"/>
    <w:rsid w:val="00E46DF3"/>
    <w:rsid w:val="00E5015A"/>
    <w:rsid w:val="00E51689"/>
    <w:rsid w:val="00E52F47"/>
    <w:rsid w:val="00E53480"/>
    <w:rsid w:val="00E534CD"/>
    <w:rsid w:val="00E53D58"/>
    <w:rsid w:val="00E54288"/>
    <w:rsid w:val="00E54512"/>
    <w:rsid w:val="00E54661"/>
    <w:rsid w:val="00E55740"/>
    <w:rsid w:val="00E56B83"/>
    <w:rsid w:val="00E56CF5"/>
    <w:rsid w:val="00E61B2F"/>
    <w:rsid w:val="00E62BA5"/>
    <w:rsid w:val="00E62EA1"/>
    <w:rsid w:val="00E63C84"/>
    <w:rsid w:val="00E65A4F"/>
    <w:rsid w:val="00E65E7F"/>
    <w:rsid w:val="00E66D0D"/>
    <w:rsid w:val="00E66F5F"/>
    <w:rsid w:val="00E7069D"/>
    <w:rsid w:val="00E7077E"/>
    <w:rsid w:val="00E70FED"/>
    <w:rsid w:val="00E71EEA"/>
    <w:rsid w:val="00E72EBF"/>
    <w:rsid w:val="00E73100"/>
    <w:rsid w:val="00E73162"/>
    <w:rsid w:val="00E7316F"/>
    <w:rsid w:val="00E738FC"/>
    <w:rsid w:val="00E75312"/>
    <w:rsid w:val="00E7610B"/>
    <w:rsid w:val="00E76948"/>
    <w:rsid w:val="00E7725E"/>
    <w:rsid w:val="00E77371"/>
    <w:rsid w:val="00E8098D"/>
    <w:rsid w:val="00E8147B"/>
    <w:rsid w:val="00E814D5"/>
    <w:rsid w:val="00E818A8"/>
    <w:rsid w:val="00E81F70"/>
    <w:rsid w:val="00E82026"/>
    <w:rsid w:val="00E820DB"/>
    <w:rsid w:val="00E83BB2"/>
    <w:rsid w:val="00E8664A"/>
    <w:rsid w:val="00E86BF6"/>
    <w:rsid w:val="00E86D6A"/>
    <w:rsid w:val="00E873FC"/>
    <w:rsid w:val="00E87809"/>
    <w:rsid w:val="00E87F74"/>
    <w:rsid w:val="00E90302"/>
    <w:rsid w:val="00E905D1"/>
    <w:rsid w:val="00E90AA1"/>
    <w:rsid w:val="00E9172C"/>
    <w:rsid w:val="00E91A9A"/>
    <w:rsid w:val="00E92375"/>
    <w:rsid w:val="00E9287A"/>
    <w:rsid w:val="00E929FA"/>
    <w:rsid w:val="00E9419C"/>
    <w:rsid w:val="00E9484C"/>
    <w:rsid w:val="00E9515A"/>
    <w:rsid w:val="00E95BB5"/>
    <w:rsid w:val="00E9709E"/>
    <w:rsid w:val="00E97BC2"/>
    <w:rsid w:val="00EA021F"/>
    <w:rsid w:val="00EA1149"/>
    <w:rsid w:val="00EA1439"/>
    <w:rsid w:val="00EA1FF3"/>
    <w:rsid w:val="00EA3429"/>
    <w:rsid w:val="00EA3EBD"/>
    <w:rsid w:val="00EA45CB"/>
    <w:rsid w:val="00EA540A"/>
    <w:rsid w:val="00EA6FBA"/>
    <w:rsid w:val="00EA7543"/>
    <w:rsid w:val="00EA7A98"/>
    <w:rsid w:val="00EB0682"/>
    <w:rsid w:val="00EB0C7E"/>
    <w:rsid w:val="00EB1A09"/>
    <w:rsid w:val="00EB1C53"/>
    <w:rsid w:val="00EB3F84"/>
    <w:rsid w:val="00EB4A28"/>
    <w:rsid w:val="00EB4CD4"/>
    <w:rsid w:val="00EB5065"/>
    <w:rsid w:val="00EB5169"/>
    <w:rsid w:val="00EB6D0F"/>
    <w:rsid w:val="00EB6D24"/>
    <w:rsid w:val="00EB72A7"/>
    <w:rsid w:val="00EB73A5"/>
    <w:rsid w:val="00EB7844"/>
    <w:rsid w:val="00EC2FBF"/>
    <w:rsid w:val="00EC6CBB"/>
    <w:rsid w:val="00EC7962"/>
    <w:rsid w:val="00ED0819"/>
    <w:rsid w:val="00ED1542"/>
    <w:rsid w:val="00ED20BA"/>
    <w:rsid w:val="00ED2C19"/>
    <w:rsid w:val="00ED373B"/>
    <w:rsid w:val="00ED3777"/>
    <w:rsid w:val="00ED4827"/>
    <w:rsid w:val="00ED750A"/>
    <w:rsid w:val="00EE040D"/>
    <w:rsid w:val="00EE0E9A"/>
    <w:rsid w:val="00EE160E"/>
    <w:rsid w:val="00EE170A"/>
    <w:rsid w:val="00EE233A"/>
    <w:rsid w:val="00EE3331"/>
    <w:rsid w:val="00EE47E9"/>
    <w:rsid w:val="00EE55D2"/>
    <w:rsid w:val="00EE5BB4"/>
    <w:rsid w:val="00EE78D3"/>
    <w:rsid w:val="00EF00D6"/>
    <w:rsid w:val="00EF20C2"/>
    <w:rsid w:val="00EF3906"/>
    <w:rsid w:val="00EF41CD"/>
    <w:rsid w:val="00EF5465"/>
    <w:rsid w:val="00EF62DB"/>
    <w:rsid w:val="00EF7A3E"/>
    <w:rsid w:val="00EF7EDC"/>
    <w:rsid w:val="00F006C3"/>
    <w:rsid w:val="00F00E34"/>
    <w:rsid w:val="00F012A2"/>
    <w:rsid w:val="00F0140F"/>
    <w:rsid w:val="00F028BC"/>
    <w:rsid w:val="00F02C35"/>
    <w:rsid w:val="00F02D95"/>
    <w:rsid w:val="00F02E7F"/>
    <w:rsid w:val="00F03313"/>
    <w:rsid w:val="00F0352C"/>
    <w:rsid w:val="00F043C2"/>
    <w:rsid w:val="00F05F60"/>
    <w:rsid w:val="00F0625A"/>
    <w:rsid w:val="00F103F7"/>
    <w:rsid w:val="00F111FD"/>
    <w:rsid w:val="00F12102"/>
    <w:rsid w:val="00F139E6"/>
    <w:rsid w:val="00F13F41"/>
    <w:rsid w:val="00F148C5"/>
    <w:rsid w:val="00F15720"/>
    <w:rsid w:val="00F15894"/>
    <w:rsid w:val="00F165E3"/>
    <w:rsid w:val="00F16FDA"/>
    <w:rsid w:val="00F175DD"/>
    <w:rsid w:val="00F20AA2"/>
    <w:rsid w:val="00F2121C"/>
    <w:rsid w:val="00F21AFB"/>
    <w:rsid w:val="00F21F5C"/>
    <w:rsid w:val="00F226E3"/>
    <w:rsid w:val="00F22D7A"/>
    <w:rsid w:val="00F242B3"/>
    <w:rsid w:val="00F251F5"/>
    <w:rsid w:val="00F25649"/>
    <w:rsid w:val="00F263EF"/>
    <w:rsid w:val="00F267AB"/>
    <w:rsid w:val="00F26AEC"/>
    <w:rsid w:val="00F26CAF"/>
    <w:rsid w:val="00F26EDC"/>
    <w:rsid w:val="00F26F53"/>
    <w:rsid w:val="00F276A6"/>
    <w:rsid w:val="00F30186"/>
    <w:rsid w:val="00F30DD1"/>
    <w:rsid w:val="00F31963"/>
    <w:rsid w:val="00F31E82"/>
    <w:rsid w:val="00F31F18"/>
    <w:rsid w:val="00F3352C"/>
    <w:rsid w:val="00F33626"/>
    <w:rsid w:val="00F342E0"/>
    <w:rsid w:val="00F34DC9"/>
    <w:rsid w:val="00F36587"/>
    <w:rsid w:val="00F375D7"/>
    <w:rsid w:val="00F37766"/>
    <w:rsid w:val="00F40A65"/>
    <w:rsid w:val="00F42BFE"/>
    <w:rsid w:val="00F430B6"/>
    <w:rsid w:val="00F44A13"/>
    <w:rsid w:val="00F44AB3"/>
    <w:rsid w:val="00F44D0C"/>
    <w:rsid w:val="00F50E3C"/>
    <w:rsid w:val="00F51284"/>
    <w:rsid w:val="00F512AB"/>
    <w:rsid w:val="00F520AA"/>
    <w:rsid w:val="00F5438D"/>
    <w:rsid w:val="00F54698"/>
    <w:rsid w:val="00F54D45"/>
    <w:rsid w:val="00F55E17"/>
    <w:rsid w:val="00F55F16"/>
    <w:rsid w:val="00F57771"/>
    <w:rsid w:val="00F579B8"/>
    <w:rsid w:val="00F60737"/>
    <w:rsid w:val="00F62099"/>
    <w:rsid w:val="00F62886"/>
    <w:rsid w:val="00F63835"/>
    <w:rsid w:val="00F6493F"/>
    <w:rsid w:val="00F658FE"/>
    <w:rsid w:val="00F65C69"/>
    <w:rsid w:val="00F70BB7"/>
    <w:rsid w:val="00F7133A"/>
    <w:rsid w:val="00F726A0"/>
    <w:rsid w:val="00F72767"/>
    <w:rsid w:val="00F72F38"/>
    <w:rsid w:val="00F7323E"/>
    <w:rsid w:val="00F7570E"/>
    <w:rsid w:val="00F7619C"/>
    <w:rsid w:val="00F7621B"/>
    <w:rsid w:val="00F76B6A"/>
    <w:rsid w:val="00F76F4C"/>
    <w:rsid w:val="00F77A0A"/>
    <w:rsid w:val="00F77B8F"/>
    <w:rsid w:val="00F77FCF"/>
    <w:rsid w:val="00F81063"/>
    <w:rsid w:val="00F83ADE"/>
    <w:rsid w:val="00F87072"/>
    <w:rsid w:val="00F87384"/>
    <w:rsid w:val="00F87907"/>
    <w:rsid w:val="00F87D9F"/>
    <w:rsid w:val="00F900B5"/>
    <w:rsid w:val="00F90FD8"/>
    <w:rsid w:val="00F9118B"/>
    <w:rsid w:val="00F915B2"/>
    <w:rsid w:val="00F92007"/>
    <w:rsid w:val="00F93CF2"/>
    <w:rsid w:val="00F93D9B"/>
    <w:rsid w:val="00F94F9D"/>
    <w:rsid w:val="00F95E1D"/>
    <w:rsid w:val="00F96031"/>
    <w:rsid w:val="00F960FD"/>
    <w:rsid w:val="00F96C32"/>
    <w:rsid w:val="00F97FBD"/>
    <w:rsid w:val="00FA0881"/>
    <w:rsid w:val="00FA18C0"/>
    <w:rsid w:val="00FA38B9"/>
    <w:rsid w:val="00FA5064"/>
    <w:rsid w:val="00FA66D6"/>
    <w:rsid w:val="00FB2B23"/>
    <w:rsid w:val="00FB3CCC"/>
    <w:rsid w:val="00FB3EA7"/>
    <w:rsid w:val="00FB44E2"/>
    <w:rsid w:val="00FB71E9"/>
    <w:rsid w:val="00FB7755"/>
    <w:rsid w:val="00FB7BC8"/>
    <w:rsid w:val="00FC008B"/>
    <w:rsid w:val="00FC2725"/>
    <w:rsid w:val="00FC33E9"/>
    <w:rsid w:val="00FC3DC2"/>
    <w:rsid w:val="00FC41FE"/>
    <w:rsid w:val="00FC4AA8"/>
    <w:rsid w:val="00FC504C"/>
    <w:rsid w:val="00FC5311"/>
    <w:rsid w:val="00FC7CF3"/>
    <w:rsid w:val="00FD0D52"/>
    <w:rsid w:val="00FD14A1"/>
    <w:rsid w:val="00FD1A00"/>
    <w:rsid w:val="00FD1C8C"/>
    <w:rsid w:val="00FD31A5"/>
    <w:rsid w:val="00FD425A"/>
    <w:rsid w:val="00FD5357"/>
    <w:rsid w:val="00FD55A2"/>
    <w:rsid w:val="00FD6200"/>
    <w:rsid w:val="00FD63AD"/>
    <w:rsid w:val="00FD68EE"/>
    <w:rsid w:val="00FD6E40"/>
    <w:rsid w:val="00FD71E7"/>
    <w:rsid w:val="00FE019F"/>
    <w:rsid w:val="00FE04AE"/>
    <w:rsid w:val="00FE06EA"/>
    <w:rsid w:val="00FE1FE4"/>
    <w:rsid w:val="00FE330F"/>
    <w:rsid w:val="00FE34AF"/>
    <w:rsid w:val="00FE35B9"/>
    <w:rsid w:val="00FE36DA"/>
    <w:rsid w:val="00FE3A5C"/>
    <w:rsid w:val="00FE6A1B"/>
    <w:rsid w:val="00FF031D"/>
    <w:rsid w:val="00FF1080"/>
    <w:rsid w:val="00FF34F1"/>
    <w:rsid w:val="00FF5B12"/>
    <w:rsid w:val="00FF5B1B"/>
    <w:rsid w:val="00FF6633"/>
    <w:rsid w:val="00FF7187"/>
    <w:rsid w:val="00FF7479"/>
    <w:rsid w:val="1BC811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37B688D"/>
  <w15:docId w15:val="{53AE0396-E2C3-4820-ACF3-AAE6D2CE8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/>
    <w:lsdException w:name="toc 7" w:uiPriority="39" w:unhideWhenUsed="1" w:qFormat="1"/>
    <w:lsdException w:name="toc 8" w:uiPriority="39" w:unhideWhenUsed="1" w:qFormat="1"/>
    <w:lsdException w:name="toc 9" w:uiPriority="39" w:unhideWhenUsed="1"/>
    <w:lsdException w:name="Normal Indent" w:semiHidden="1" w:unhideWhenUsed="1"/>
    <w:lsdException w:name="footnote text" w:qFormat="1"/>
    <w:lsdException w:name="annotation text" w:semiHidden="1" w:qFormat="1"/>
    <w:lsdException w:name="header" w:qFormat="1"/>
    <w:lsdException w:name="footer" w:uiPriority="99" w:qFormat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1"/>
    <w:next w:val="a1"/>
    <w:link w:val="10"/>
    <w:qFormat/>
    <w:rsid w:val="006100AF"/>
    <w:pPr>
      <w:keepNext/>
      <w:keepLines/>
      <w:numPr>
        <w:numId w:val="1"/>
      </w:numPr>
      <w:snapToGrid w:val="0"/>
      <w:spacing w:beforeLines="100" w:before="326" w:afterLines="50" w:after="163" w:line="360" w:lineRule="auto"/>
      <w:outlineLvl w:val="0"/>
    </w:pPr>
    <w:rPr>
      <w:b/>
      <w:bCs/>
      <w:kern w:val="44"/>
      <w:sz w:val="28"/>
    </w:rPr>
  </w:style>
  <w:style w:type="paragraph" w:styleId="20">
    <w:name w:val="heading 2"/>
    <w:basedOn w:val="a1"/>
    <w:next w:val="a1"/>
    <w:link w:val="21"/>
    <w:unhideWhenUsed/>
    <w:qFormat/>
    <w:rsid w:val="006100AF"/>
    <w:pPr>
      <w:keepNext/>
      <w:keepLines/>
      <w:numPr>
        <w:ilvl w:val="1"/>
        <w:numId w:val="1"/>
      </w:numPr>
      <w:adjustRightInd w:val="0"/>
      <w:spacing w:beforeLines="50" w:before="50" w:line="360" w:lineRule="auto"/>
      <w:outlineLvl w:val="1"/>
    </w:pPr>
    <w:rPr>
      <w:b/>
    </w:rPr>
  </w:style>
  <w:style w:type="paragraph" w:styleId="3">
    <w:name w:val="heading 3"/>
    <w:basedOn w:val="a1"/>
    <w:next w:val="a1"/>
    <w:link w:val="30"/>
    <w:unhideWhenUsed/>
    <w:qFormat/>
    <w:rsid w:val="006F3196"/>
    <w:pPr>
      <w:keepNext/>
      <w:keepLines/>
      <w:numPr>
        <w:ilvl w:val="2"/>
        <w:numId w:val="1"/>
      </w:numPr>
      <w:spacing w:beforeLines="50" w:before="163" w:line="360" w:lineRule="auto"/>
      <w:outlineLvl w:val="2"/>
    </w:pPr>
    <w:rPr>
      <w:bCs/>
      <w:color w:val="000000"/>
      <w:szCs w:val="20"/>
    </w:rPr>
  </w:style>
  <w:style w:type="paragraph" w:styleId="4">
    <w:name w:val="heading 4"/>
    <w:basedOn w:val="a1"/>
    <w:next w:val="a1"/>
    <w:link w:val="40"/>
    <w:unhideWhenUsed/>
    <w:qFormat/>
    <w:rsid w:val="003F4129"/>
    <w:pPr>
      <w:keepNext/>
      <w:keepLines/>
      <w:numPr>
        <w:ilvl w:val="3"/>
        <w:numId w:val="1"/>
      </w:numPr>
      <w:outlineLvl w:val="3"/>
    </w:pPr>
  </w:style>
  <w:style w:type="paragraph" w:styleId="5">
    <w:name w:val="heading 5"/>
    <w:basedOn w:val="a1"/>
    <w:next w:val="a1"/>
    <w:link w:val="50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1"/>
    <w:next w:val="a1"/>
    <w:link w:val="60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eastAsia="黑体"/>
      <w:b/>
    </w:rPr>
  </w:style>
  <w:style w:type="paragraph" w:styleId="7">
    <w:name w:val="heading 7"/>
    <w:basedOn w:val="a1"/>
    <w:next w:val="a1"/>
    <w:link w:val="70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1"/>
    <w:next w:val="a1"/>
    <w:link w:val="80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eastAsia="黑体"/>
    </w:rPr>
  </w:style>
  <w:style w:type="paragraph" w:styleId="9">
    <w:name w:val="heading 9"/>
    <w:basedOn w:val="a1"/>
    <w:next w:val="a1"/>
    <w:link w:val="90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eastAsia="黑体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71">
    <w:name w:val="toc 7"/>
    <w:basedOn w:val="a1"/>
    <w:next w:val="a1"/>
    <w:uiPriority w:val="39"/>
    <w:unhideWhenUsed/>
    <w:qFormat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a5">
    <w:name w:val="caption"/>
    <w:basedOn w:val="a1"/>
    <w:next w:val="a1"/>
    <w:qFormat/>
    <w:rPr>
      <w:rFonts w:eastAsia="黑体" w:cs="Arial"/>
      <w:sz w:val="20"/>
      <w:szCs w:val="20"/>
    </w:rPr>
  </w:style>
  <w:style w:type="paragraph" w:styleId="a6">
    <w:name w:val="Document Map"/>
    <w:basedOn w:val="a1"/>
    <w:semiHidden/>
    <w:qFormat/>
    <w:pPr>
      <w:shd w:val="clear" w:color="auto" w:fill="000080"/>
    </w:pPr>
  </w:style>
  <w:style w:type="paragraph" w:styleId="a7">
    <w:name w:val="annotation text"/>
    <w:basedOn w:val="a1"/>
    <w:link w:val="a8"/>
    <w:semiHidden/>
    <w:qFormat/>
    <w:pPr>
      <w:jc w:val="left"/>
    </w:pPr>
  </w:style>
  <w:style w:type="paragraph" w:styleId="2">
    <w:name w:val="List Bullet 2"/>
    <w:basedOn w:val="a1"/>
    <w:qFormat/>
    <w:pPr>
      <w:widowControl/>
      <w:numPr>
        <w:numId w:val="2"/>
      </w:numPr>
      <w:tabs>
        <w:tab w:val="clear" w:pos="643"/>
        <w:tab w:val="left" w:pos="720"/>
      </w:tabs>
      <w:spacing w:before="80" w:after="40"/>
      <w:ind w:left="714" w:hanging="357"/>
      <w:jc w:val="left"/>
    </w:pPr>
    <w:rPr>
      <w:kern w:val="0"/>
      <w:sz w:val="22"/>
      <w:szCs w:val="20"/>
      <w:lang w:val="de-DE" w:eastAsia="de-DE"/>
    </w:rPr>
  </w:style>
  <w:style w:type="paragraph" w:styleId="51">
    <w:name w:val="toc 5"/>
    <w:basedOn w:val="a1"/>
    <w:next w:val="a1"/>
    <w:uiPriority w:val="39"/>
    <w:qFormat/>
    <w:pPr>
      <w:ind w:leftChars="800" w:left="1680"/>
    </w:pPr>
  </w:style>
  <w:style w:type="paragraph" w:styleId="31">
    <w:name w:val="toc 3"/>
    <w:basedOn w:val="a1"/>
    <w:next w:val="a1"/>
    <w:uiPriority w:val="39"/>
    <w:qFormat/>
    <w:pPr>
      <w:ind w:leftChars="400" w:left="840"/>
    </w:pPr>
  </w:style>
  <w:style w:type="paragraph" w:styleId="81">
    <w:name w:val="toc 8"/>
    <w:basedOn w:val="a1"/>
    <w:next w:val="a1"/>
    <w:uiPriority w:val="39"/>
    <w:unhideWhenUsed/>
    <w:qFormat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a9">
    <w:name w:val="endnote text"/>
    <w:basedOn w:val="a1"/>
    <w:link w:val="aa"/>
    <w:pPr>
      <w:snapToGrid w:val="0"/>
      <w:jc w:val="left"/>
    </w:pPr>
  </w:style>
  <w:style w:type="paragraph" w:styleId="ab">
    <w:name w:val="Balloon Text"/>
    <w:basedOn w:val="a1"/>
    <w:semiHidden/>
    <w:qFormat/>
    <w:rPr>
      <w:sz w:val="18"/>
      <w:szCs w:val="18"/>
    </w:rPr>
  </w:style>
  <w:style w:type="paragraph" w:styleId="ac">
    <w:name w:val="footer"/>
    <w:basedOn w:val="a1"/>
    <w:link w:val="ad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1"/>
    <w:link w:val="af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1"/>
    <w:next w:val="a1"/>
    <w:uiPriority w:val="39"/>
    <w:qFormat/>
  </w:style>
  <w:style w:type="paragraph" w:styleId="41">
    <w:name w:val="toc 4"/>
    <w:basedOn w:val="a1"/>
    <w:next w:val="a1"/>
    <w:uiPriority w:val="39"/>
    <w:qFormat/>
    <w:pPr>
      <w:ind w:leftChars="600" w:left="1260"/>
    </w:pPr>
  </w:style>
  <w:style w:type="paragraph" w:styleId="af0">
    <w:name w:val="footnote text"/>
    <w:basedOn w:val="a1"/>
    <w:link w:val="af1"/>
    <w:qFormat/>
    <w:pPr>
      <w:snapToGrid w:val="0"/>
      <w:jc w:val="left"/>
    </w:pPr>
    <w:rPr>
      <w:sz w:val="18"/>
      <w:szCs w:val="18"/>
    </w:rPr>
  </w:style>
  <w:style w:type="paragraph" w:styleId="61">
    <w:name w:val="toc 6"/>
    <w:basedOn w:val="a1"/>
    <w:next w:val="a1"/>
    <w:uiPriority w:val="39"/>
    <w:pPr>
      <w:ind w:leftChars="1000" w:left="2100"/>
    </w:pPr>
  </w:style>
  <w:style w:type="paragraph" w:styleId="22">
    <w:name w:val="toc 2"/>
    <w:basedOn w:val="a1"/>
    <w:next w:val="a1"/>
    <w:uiPriority w:val="39"/>
    <w:qFormat/>
    <w:pPr>
      <w:ind w:leftChars="200" w:left="420"/>
    </w:pPr>
  </w:style>
  <w:style w:type="paragraph" w:styleId="91">
    <w:name w:val="toc 9"/>
    <w:basedOn w:val="a1"/>
    <w:next w:val="a1"/>
    <w:uiPriority w:val="39"/>
    <w:unhideWhenUsed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styleId="af2">
    <w:name w:val="Normal (Web)"/>
    <w:basedOn w:val="a1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f3">
    <w:name w:val="annotation subject"/>
    <w:basedOn w:val="a7"/>
    <w:next w:val="a7"/>
    <w:semiHidden/>
    <w:qFormat/>
    <w:rPr>
      <w:b/>
      <w:bCs/>
    </w:rPr>
  </w:style>
  <w:style w:type="table" w:styleId="af4">
    <w:name w:val="Table Grid"/>
    <w:basedOn w:val="a3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82">
    <w:name w:val="Table Grid 8"/>
    <w:basedOn w:val="a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character" w:styleId="af5">
    <w:name w:val="endnote reference"/>
    <w:basedOn w:val="a2"/>
    <w:qFormat/>
    <w:rPr>
      <w:vertAlign w:val="superscript"/>
    </w:rPr>
  </w:style>
  <w:style w:type="character" w:styleId="af6">
    <w:name w:val="page number"/>
    <w:basedOn w:val="a2"/>
    <w:qFormat/>
  </w:style>
  <w:style w:type="character" w:styleId="af7">
    <w:name w:val="FollowedHyperlink"/>
    <w:basedOn w:val="a2"/>
    <w:rPr>
      <w:color w:val="800080" w:themeColor="followedHyperlink"/>
      <w:u w:val="single"/>
    </w:rPr>
  </w:style>
  <w:style w:type="character" w:styleId="af8">
    <w:name w:val="Hyperlink"/>
    <w:basedOn w:val="a2"/>
    <w:uiPriority w:val="99"/>
    <w:qFormat/>
    <w:rPr>
      <w:rFonts w:ascii="Arial" w:hAnsi="Arial"/>
      <w:color w:val="0000FF"/>
      <w:u w:val="single"/>
    </w:rPr>
  </w:style>
  <w:style w:type="character" w:styleId="af9">
    <w:name w:val="annotation reference"/>
    <w:basedOn w:val="a2"/>
    <w:semiHidden/>
    <w:qFormat/>
    <w:rPr>
      <w:sz w:val="21"/>
      <w:szCs w:val="21"/>
    </w:rPr>
  </w:style>
  <w:style w:type="character" w:styleId="afa">
    <w:name w:val="footnote reference"/>
    <w:basedOn w:val="a2"/>
    <w:qFormat/>
    <w:rPr>
      <w:vertAlign w:val="superscript"/>
    </w:rPr>
  </w:style>
  <w:style w:type="paragraph" w:customStyle="1" w:styleId="HR9">
    <w:name w:val="HR正文"/>
    <w:basedOn w:val="a1"/>
    <w:link w:val="HRChar"/>
    <w:qFormat/>
    <w:pPr>
      <w:spacing w:line="300" w:lineRule="auto"/>
      <w:ind w:firstLineChars="200" w:firstLine="200"/>
    </w:pPr>
  </w:style>
  <w:style w:type="paragraph" w:customStyle="1" w:styleId="HRa">
    <w:name w:val="HR封面项目名称"/>
    <w:basedOn w:val="a1"/>
    <w:qFormat/>
    <w:pPr>
      <w:spacing w:line="480" w:lineRule="auto"/>
      <w:jc w:val="center"/>
    </w:pPr>
    <w:rPr>
      <w:b/>
      <w:spacing w:val="30"/>
      <w:sz w:val="52"/>
      <w:szCs w:val="44"/>
    </w:rPr>
  </w:style>
  <w:style w:type="paragraph" w:customStyle="1" w:styleId="HRb">
    <w:name w:val="HR封面文档名称"/>
    <w:basedOn w:val="a1"/>
    <w:qFormat/>
    <w:pPr>
      <w:jc w:val="center"/>
    </w:pPr>
    <w:rPr>
      <w:b/>
      <w:sz w:val="72"/>
      <w:szCs w:val="72"/>
    </w:rPr>
  </w:style>
  <w:style w:type="paragraph" w:customStyle="1" w:styleId="HR10">
    <w:name w:val="HR标题1"/>
    <w:basedOn w:val="a1"/>
    <w:next w:val="HR9"/>
    <w:qFormat/>
    <w:pPr>
      <w:numPr>
        <w:numId w:val="3"/>
      </w:numPr>
      <w:spacing w:line="360" w:lineRule="auto"/>
      <w:outlineLvl w:val="0"/>
    </w:pPr>
    <w:rPr>
      <w:rFonts w:eastAsia="黑体"/>
    </w:rPr>
  </w:style>
  <w:style w:type="paragraph" w:customStyle="1" w:styleId="HR2">
    <w:name w:val="HR标题2"/>
    <w:basedOn w:val="a1"/>
    <w:next w:val="HR9"/>
    <w:qFormat/>
    <w:pPr>
      <w:numPr>
        <w:ilvl w:val="1"/>
        <w:numId w:val="3"/>
      </w:numPr>
      <w:spacing w:line="360" w:lineRule="auto"/>
      <w:outlineLvl w:val="1"/>
    </w:pPr>
    <w:rPr>
      <w:rFonts w:eastAsia="黑体"/>
    </w:rPr>
  </w:style>
  <w:style w:type="paragraph" w:customStyle="1" w:styleId="HR3">
    <w:name w:val="HR标题3"/>
    <w:basedOn w:val="a1"/>
    <w:next w:val="HR9"/>
    <w:qFormat/>
    <w:pPr>
      <w:numPr>
        <w:ilvl w:val="2"/>
        <w:numId w:val="3"/>
      </w:numPr>
      <w:spacing w:line="360" w:lineRule="auto"/>
      <w:outlineLvl w:val="2"/>
    </w:pPr>
    <w:rPr>
      <w:rFonts w:eastAsia="黑体"/>
    </w:rPr>
  </w:style>
  <w:style w:type="paragraph" w:customStyle="1" w:styleId="HR4">
    <w:name w:val="HR标题4"/>
    <w:basedOn w:val="a1"/>
    <w:next w:val="HR9"/>
    <w:qFormat/>
    <w:pPr>
      <w:numPr>
        <w:ilvl w:val="3"/>
        <w:numId w:val="3"/>
      </w:numPr>
      <w:spacing w:line="360" w:lineRule="auto"/>
      <w:outlineLvl w:val="3"/>
    </w:pPr>
    <w:rPr>
      <w:rFonts w:eastAsia="黑体"/>
    </w:rPr>
  </w:style>
  <w:style w:type="paragraph" w:customStyle="1" w:styleId="HR5">
    <w:name w:val="HR标题5"/>
    <w:basedOn w:val="a1"/>
    <w:next w:val="HR9"/>
    <w:qFormat/>
    <w:pPr>
      <w:numPr>
        <w:ilvl w:val="4"/>
        <w:numId w:val="3"/>
      </w:numPr>
      <w:spacing w:line="360" w:lineRule="auto"/>
      <w:outlineLvl w:val="4"/>
    </w:pPr>
    <w:rPr>
      <w:rFonts w:eastAsia="黑体"/>
    </w:rPr>
  </w:style>
  <w:style w:type="paragraph" w:customStyle="1" w:styleId="HR6">
    <w:name w:val="HR标题6"/>
    <w:basedOn w:val="a1"/>
    <w:next w:val="HR9"/>
    <w:qFormat/>
    <w:pPr>
      <w:numPr>
        <w:ilvl w:val="5"/>
        <w:numId w:val="3"/>
      </w:numPr>
      <w:spacing w:line="360" w:lineRule="auto"/>
      <w:outlineLvl w:val="5"/>
    </w:pPr>
    <w:rPr>
      <w:rFonts w:eastAsia="黑体"/>
    </w:rPr>
  </w:style>
  <w:style w:type="paragraph" w:customStyle="1" w:styleId="HR7">
    <w:name w:val="HR标题7"/>
    <w:basedOn w:val="a1"/>
    <w:next w:val="HR9"/>
    <w:qFormat/>
    <w:pPr>
      <w:numPr>
        <w:ilvl w:val="6"/>
        <w:numId w:val="3"/>
      </w:numPr>
      <w:spacing w:line="360" w:lineRule="auto"/>
      <w:outlineLvl w:val="6"/>
    </w:pPr>
    <w:rPr>
      <w:rFonts w:eastAsia="黑体"/>
    </w:rPr>
  </w:style>
  <w:style w:type="paragraph" w:customStyle="1" w:styleId="HR8">
    <w:name w:val="HR标题8"/>
    <w:basedOn w:val="a1"/>
    <w:next w:val="HR9"/>
    <w:qFormat/>
    <w:pPr>
      <w:numPr>
        <w:ilvl w:val="7"/>
        <w:numId w:val="3"/>
      </w:numPr>
      <w:spacing w:line="360" w:lineRule="auto"/>
      <w:outlineLvl w:val="7"/>
    </w:pPr>
    <w:rPr>
      <w:rFonts w:eastAsia="黑体"/>
    </w:rPr>
  </w:style>
  <w:style w:type="paragraph" w:customStyle="1" w:styleId="----------">
    <w:name w:val="-----完-----"/>
    <w:basedOn w:val="HR9"/>
    <w:next w:val="HR9"/>
    <w:qFormat/>
    <w:pPr>
      <w:spacing w:line="720" w:lineRule="auto"/>
      <w:jc w:val="center"/>
    </w:pPr>
  </w:style>
  <w:style w:type="paragraph" w:customStyle="1" w:styleId="HRc">
    <w:name w:val="HR封面公司名称"/>
    <w:basedOn w:val="HRa"/>
    <w:qFormat/>
    <w:rPr>
      <w:rFonts w:ascii="楷体_GB2312" w:eastAsia="楷体_GB2312" w:hAnsi="楷体_GB2312"/>
      <w:bCs/>
      <w:sz w:val="44"/>
    </w:rPr>
  </w:style>
  <w:style w:type="paragraph" w:customStyle="1" w:styleId="afb">
    <w:name w:val="段"/>
    <w:qFormat/>
    <w:pPr>
      <w:autoSpaceDE w:val="0"/>
      <w:autoSpaceDN w:val="0"/>
      <w:adjustRightInd w:val="0"/>
      <w:snapToGrid w:val="0"/>
      <w:spacing w:line="360" w:lineRule="auto"/>
      <w:ind w:firstLineChars="200" w:firstLine="514"/>
      <w:jc w:val="both"/>
    </w:pPr>
    <w:rPr>
      <w:rFonts w:ascii="宋体" w:hAnsi="宋体"/>
      <w:sz w:val="24"/>
      <w:szCs w:val="24"/>
    </w:rPr>
  </w:style>
  <w:style w:type="paragraph" w:customStyle="1" w:styleId="HRd">
    <w:name w:val="样式 HR正文 + 宋体 五号"/>
    <w:basedOn w:val="HR9"/>
    <w:qFormat/>
    <w:rPr>
      <w:rFonts w:ascii="宋体" w:eastAsia="Times New Roman" w:hAnsi="宋体"/>
      <w:sz w:val="21"/>
    </w:rPr>
  </w:style>
  <w:style w:type="paragraph" w:customStyle="1" w:styleId="HR11">
    <w:name w:val="样式 HR正文 + 宋体 五号1"/>
    <w:basedOn w:val="HR9"/>
    <w:next w:val="HR9"/>
    <w:qFormat/>
    <w:rPr>
      <w:sz w:val="21"/>
    </w:rPr>
  </w:style>
  <w:style w:type="paragraph" w:customStyle="1" w:styleId="HRe">
    <w:name w:val="样式 HR正文 + 宋体 五号 居中"/>
    <w:basedOn w:val="HR9"/>
    <w:next w:val="HR9"/>
    <w:pPr>
      <w:spacing w:afterLines="25"/>
      <w:ind w:firstLineChars="0" w:firstLine="0"/>
      <w:jc w:val="center"/>
    </w:pPr>
    <w:rPr>
      <w:rFonts w:cs="宋体"/>
      <w:sz w:val="21"/>
      <w:szCs w:val="20"/>
    </w:rPr>
  </w:style>
  <w:style w:type="paragraph" w:customStyle="1" w:styleId="HR12">
    <w:name w:val="样式 样式 HR正文 + 宋体 五号1 + 居中"/>
    <w:basedOn w:val="HR11"/>
    <w:pPr>
      <w:spacing w:beforeLines="25"/>
      <w:ind w:firstLineChars="0" w:firstLine="0"/>
      <w:jc w:val="center"/>
    </w:pPr>
    <w:rPr>
      <w:rFonts w:cs="宋体"/>
      <w:szCs w:val="20"/>
    </w:rPr>
  </w:style>
  <w:style w:type="paragraph" w:customStyle="1" w:styleId="HR1025">
    <w:name w:val="样式 样式 样式 HR正文 + 宋体 五号1 + 居中 + 段前: 0.25 行"/>
    <w:basedOn w:val="HR9"/>
    <w:next w:val="HR9"/>
    <w:qFormat/>
    <w:pPr>
      <w:spacing w:before="78"/>
    </w:pPr>
  </w:style>
  <w:style w:type="paragraph" w:customStyle="1" w:styleId="HR0">
    <w:name w:val="HR表标题"/>
    <w:basedOn w:val="a1"/>
    <w:next w:val="HR9"/>
    <w:qFormat/>
    <w:pPr>
      <w:numPr>
        <w:numId w:val="4"/>
      </w:numPr>
      <w:spacing w:beforeLines="25" w:line="300" w:lineRule="auto"/>
      <w:jc w:val="center"/>
    </w:pPr>
  </w:style>
  <w:style w:type="paragraph" w:customStyle="1" w:styleId="HR">
    <w:name w:val="HR图标题"/>
    <w:basedOn w:val="a1"/>
    <w:next w:val="HR9"/>
    <w:link w:val="HRChar0"/>
    <w:pPr>
      <w:numPr>
        <w:numId w:val="5"/>
      </w:numPr>
      <w:spacing w:afterLines="25" w:line="300" w:lineRule="auto"/>
      <w:jc w:val="center"/>
    </w:pPr>
    <w:rPr>
      <w:szCs w:val="21"/>
    </w:rPr>
  </w:style>
  <w:style w:type="paragraph" w:customStyle="1" w:styleId="HRf">
    <w:name w:val="HR图"/>
    <w:basedOn w:val="a1"/>
    <w:next w:val="HR"/>
    <w:link w:val="HRChar1"/>
    <w:qFormat/>
    <w:pPr>
      <w:jc w:val="center"/>
    </w:pPr>
  </w:style>
  <w:style w:type="paragraph" w:customStyle="1" w:styleId="HR1">
    <w:name w:val="HR附录标题1"/>
    <w:basedOn w:val="a1"/>
    <w:next w:val="HR9"/>
    <w:qFormat/>
    <w:pPr>
      <w:numPr>
        <w:numId w:val="6"/>
      </w:numPr>
      <w:spacing w:line="360" w:lineRule="auto"/>
      <w:outlineLvl w:val="0"/>
    </w:pPr>
    <w:rPr>
      <w:rFonts w:eastAsia="黑体"/>
    </w:rPr>
  </w:style>
  <w:style w:type="character" w:customStyle="1" w:styleId="HRChar">
    <w:name w:val="HR正文 Char"/>
    <w:basedOn w:val="a2"/>
    <w:link w:val="HR9"/>
    <w:qFormat/>
    <w:rPr>
      <w:rFonts w:ascii="Arial" w:hAnsi="Arial"/>
      <w:kern w:val="2"/>
      <w:sz w:val="24"/>
      <w:szCs w:val="24"/>
    </w:rPr>
  </w:style>
  <w:style w:type="paragraph" w:customStyle="1" w:styleId="a">
    <w:name w:val="附录章标题"/>
    <w:basedOn w:val="a1"/>
    <w:next w:val="HR9"/>
    <w:qFormat/>
    <w:pPr>
      <w:numPr>
        <w:ilvl w:val="1"/>
        <w:numId w:val="6"/>
      </w:numPr>
      <w:spacing w:line="300" w:lineRule="auto"/>
    </w:pPr>
  </w:style>
  <w:style w:type="paragraph" w:styleId="a0">
    <w:name w:val="List Paragraph"/>
    <w:basedOn w:val="a1"/>
    <w:uiPriority w:val="99"/>
    <w:qFormat/>
    <w:rsid w:val="00FE3A5C"/>
    <w:pPr>
      <w:widowControl/>
      <w:numPr>
        <w:ilvl w:val="6"/>
        <w:numId w:val="8"/>
      </w:numPr>
    </w:pPr>
    <w:rPr>
      <w:rFonts w:cs="宋体"/>
      <w:kern w:val="0"/>
    </w:rPr>
  </w:style>
  <w:style w:type="character" w:customStyle="1" w:styleId="af1">
    <w:name w:val="脚注文本 字符"/>
    <w:basedOn w:val="a2"/>
    <w:link w:val="af0"/>
    <w:rPr>
      <w:rFonts w:ascii="Arial" w:hAnsi="Arial"/>
      <w:kern w:val="2"/>
      <w:sz w:val="18"/>
      <w:szCs w:val="18"/>
    </w:rPr>
  </w:style>
  <w:style w:type="character" w:customStyle="1" w:styleId="aa">
    <w:name w:val="尾注文本 字符"/>
    <w:basedOn w:val="a2"/>
    <w:link w:val="a9"/>
    <w:qFormat/>
    <w:rPr>
      <w:rFonts w:ascii="Arial" w:hAnsi="Arial"/>
      <w:kern w:val="2"/>
      <w:sz w:val="21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ind w:hangingChars="200" w:hanging="200"/>
      <w:jc w:val="center"/>
    </w:pPr>
    <w:rPr>
      <w:color w:val="000000"/>
      <w:sz w:val="24"/>
      <w:szCs w:val="24"/>
    </w:rPr>
  </w:style>
  <w:style w:type="paragraph" w:customStyle="1" w:styleId="HR025">
    <w:name w:val="样式 HR图标题 + 段后: 0.25 行"/>
    <w:basedOn w:val="HR"/>
    <w:qFormat/>
    <w:pPr>
      <w:numPr>
        <w:numId w:val="7"/>
      </w:numPr>
      <w:spacing w:after="78"/>
    </w:pPr>
    <w:rPr>
      <w:rFonts w:cs="宋体"/>
      <w:szCs w:val="20"/>
    </w:rPr>
  </w:style>
  <w:style w:type="character" w:customStyle="1" w:styleId="HRChar1">
    <w:name w:val="HR图 Char"/>
    <w:link w:val="HRf"/>
    <w:rPr>
      <w:rFonts w:ascii="Arial" w:hAnsi="Arial"/>
      <w:kern w:val="2"/>
      <w:sz w:val="21"/>
      <w:szCs w:val="24"/>
    </w:rPr>
  </w:style>
  <w:style w:type="character" w:customStyle="1" w:styleId="a8">
    <w:name w:val="批注文字 字符"/>
    <w:basedOn w:val="a2"/>
    <w:link w:val="a7"/>
    <w:semiHidden/>
    <w:qFormat/>
    <w:rPr>
      <w:rFonts w:ascii="Arial" w:hAnsi="Arial"/>
      <w:kern w:val="2"/>
      <w:sz w:val="21"/>
      <w:szCs w:val="24"/>
    </w:rPr>
  </w:style>
  <w:style w:type="character" w:customStyle="1" w:styleId="HRChar0">
    <w:name w:val="HR图标题 Char"/>
    <w:basedOn w:val="a2"/>
    <w:link w:val="HR"/>
    <w:qFormat/>
    <w:rPr>
      <w:kern w:val="2"/>
      <w:sz w:val="24"/>
      <w:szCs w:val="21"/>
    </w:rPr>
  </w:style>
  <w:style w:type="paragraph" w:customStyle="1" w:styleId="hrf0">
    <w:name w:val="hr"/>
    <w:basedOn w:val="a1"/>
    <w:qFormat/>
    <w:pPr>
      <w:widowControl/>
      <w:spacing w:line="300" w:lineRule="auto"/>
      <w:ind w:firstLine="200"/>
    </w:pPr>
    <w:rPr>
      <w:kern w:val="0"/>
    </w:rPr>
  </w:style>
  <w:style w:type="character" w:customStyle="1" w:styleId="ad">
    <w:name w:val="页脚 字符"/>
    <w:basedOn w:val="a2"/>
    <w:link w:val="ac"/>
    <w:uiPriority w:val="99"/>
    <w:rPr>
      <w:rFonts w:ascii="Arial" w:hAnsi="Arial"/>
      <w:kern w:val="2"/>
      <w:sz w:val="18"/>
      <w:szCs w:val="18"/>
    </w:rPr>
  </w:style>
  <w:style w:type="character" w:customStyle="1" w:styleId="10">
    <w:name w:val="标题 1 字符"/>
    <w:basedOn w:val="a2"/>
    <w:link w:val="1"/>
    <w:qFormat/>
    <w:rsid w:val="006100AF"/>
    <w:rPr>
      <w:b/>
      <w:bCs/>
      <w:kern w:val="44"/>
      <w:sz w:val="28"/>
      <w:szCs w:val="24"/>
    </w:rPr>
  </w:style>
  <w:style w:type="character" w:customStyle="1" w:styleId="21">
    <w:name w:val="标题 2 字符"/>
    <w:basedOn w:val="a2"/>
    <w:link w:val="20"/>
    <w:qFormat/>
    <w:rsid w:val="006100AF"/>
    <w:rPr>
      <w:b/>
      <w:kern w:val="2"/>
      <w:sz w:val="24"/>
      <w:szCs w:val="24"/>
    </w:rPr>
  </w:style>
  <w:style w:type="character" w:customStyle="1" w:styleId="30">
    <w:name w:val="标题 3 字符"/>
    <w:basedOn w:val="a2"/>
    <w:link w:val="3"/>
    <w:rsid w:val="006F3196"/>
    <w:rPr>
      <w:bCs/>
      <w:color w:val="000000"/>
      <w:kern w:val="2"/>
      <w:sz w:val="24"/>
    </w:rPr>
  </w:style>
  <w:style w:type="character" w:customStyle="1" w:styleId="40">
    <w:name w:val="标题 4 字符"/>
    <w:basedOn w:val="a2"/>
    <w:link w:val="4"/>
    <w:rsid w:val="003F4129"/>
    <w:rPr>
      <w:kern w:val="2"/>
      <w:sz w:val="24"/>
      <w:szCs w:val="24"/>
    </w:rPr>
  </w:style>
  <w:style w:type="character" w:customStyle="1" w:styleId="50">
    <w:name w:val="标题 5 字符"/>
    <w:basedOn w:val="a2"/>
    <w:link w:val="5"/>
    <w:rPr>
      <w:b/>
      <w:kern w:val="2"/>
      <w:sz w:val="28"/>
      <w:szCs w:val="24"/>
    </w:rPr>
  </w:style>
  <w:style w:type="character" w:customStyle="1" w:styleId="60">
    <w:name w:val="标题 6 字符"/>
    <w:basedOn w:val="a2"/>
    <w:link w:val="6"/>
    <w:qFormat/>
    <w:rPr>
      <w:rFonts w:eastAsia="黑体"/>
      <w:b/>
      <w:kern w:val="2"/>
      <w:sz w:val="24"/>
      <w:szCs w:val="24"/>
    </w:rPr>
  </w:style>
  <w:style w:type="character" w:customStyle="1" w:styleId="70">
    <w:name w:val="标题 7 字符"/>
    <w:basedOn w:val="a2"/>
    <w:link w:val="7"/>
    <w:rPr>
      <w:b/>
      <w:kern w:val="2"/>
      <w:sz w:val="24"/>
      <w:szCs w:val="24"/>
    </w:rPr>
  </w:style>
  <w:style w:type="character" w:customStyle="1" w:styleId="80">
    <w:name w:val="标题 8 字符"/>
    <w:basedOn w:val="a2"/>
    <w:link w:val="8"/>
    <w:rPr>
      <w:rFonts w:eastAsia="黑体"/>
      <w:kern w:val="2"/>
      <w:sz w:val="24"/>
      <w:szCs w:val="24"/>
    </w:rPr>
  </w:style>
  <w:style w:type="character" w:customStyle="1" w:styleId="90">
    <w:name w:val="标题 9 字符"/>
    <w:basedOn w:val="a2"/>
    <w:link w:val="9"/>
    <w:rPr>
      <w:rFonts w:eastAsia="黑体"/>
      <w:kern w:val="2"/>
      <w:sz w:val="24"/>
      <w:szCs w:val="24"/>
    </w:rPr>
  </w:style>
  <w:style w:type="character" w:customStyle="1" w:styleId="af">
    <w:name w:val="页眉 字符"/>
    <w:basedOn w:val="a2"/>
    <w:link w:val="ae"/>
    <w:rPr>
      <w:rFonts w:ascii="Arial" w:hAnsi="Arial"/>
      <w:kern w:val="2"/>
      <w:sz w:val="18"/>
      <w:szCs w:val="18"/>
    </w:rPr>
  </w:style>
  <w:style w:type="paragraph" w:customStyle="1" w:styleId="afc">
    <w:name w:val="表格"/>
    <w:basedOn w:val="a1"/>
    <w:qFormat/>
    <w:rsid w:val="00880E5D"/>
    <w:pPr>
      <w:jc w:val="center"/>
    </w:pPr>
  </w:style>
  <w:style w:type="paragraph" w:customStyle="1" w:styleId="msonormal0">
    <w:name w:val="msonormal"/>
    <w:basedOn w:val="a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font0">
    <w:name w:val="font0"/>
    <w:basedOn w:val="a1"/>
    <w:qFormat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 w:val="22"/>
      <w:szCs w:val="22"/>
    </w:rPr>
  </w:style>
  <w:style w:type="paragraph" w:customStyle="1" w:styleId="et2">
    <w:name w:val="et2"/>
    <w:basedOn w:val="a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et3">
    <w:name w:val="et3"/>
    <w:basedOn w:val="a1"/>
    <w:qFormat/>
    <w:pPr>
      <w:widowControl/>
      <w:shd w:val="clear" w:color="auto" w:fill="00B050"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et4">
    <w:name w:val="et4"/>
    <w:basedOn w:val="a1"/>
    <w:pPr>
      <w:widowControl/>
      <w:shd w:val="clear" w:color="auto" w:fill="92D050"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TOC1">
    <w:name w:val="TOC 标题1"/>
    <w:basedOn w:val="1"/>
    <w:next w:val="a1"/>
    <w:uiPriority w:val="39"/>
    <w:unhideWhenUsed/>
    <w:qFormat/>
    <w:pPr>
      <w:widowControl/>
      <w:numPr>
        <w:numId w:val="0"/>
      </w:numPr>
      <w:snapToGrid/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afd">
    <w:name w:val="表格文本"/>
    <w:basedOn w:val="a1"/>
    <w:link w:val="afe"/>
    <w:rsid w:val="00880E5D"/>
  </w:style>
  <w:style w:type="character" w:styleId="aff">
    <w:name w:val="Placeholder Text"/>
    <w:basedOn w:val="a2"/>
    <w:uiPriority w:val="99"/>
    <w:semiHidden/>
    <w:rsid w:val="00636FE4"/>
    <w:rPr>
      <w:color w:val="808080"/>
    </w:rPr>
  </w:style>
  <w:style w:type="character" w:customStyle="1" w:styleId="afe">
    <w:name w:val="表格文本 字符"/>
    <w:basedOn w:val="a2"/>
    <w:link w:val="afd"/>
    <w:rsid w:val="00880E5D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2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6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06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4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38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image" Target="media/image15.emf"/><Relationship Id="rId21" Type="http://schemas.openxmlformats.org/officeDocument/2006/relationships/package" Target="embeddings/Microsoft_Visio___2.vsdx"/><Relationship Id="rId34" Type="http://schemas.openxmlformats.org/officeDocument/2006/relationships/image" Target="media/image13.emf"/><Relationship Id="rId42" Type="http://schemas.openxmlformats.org/officeDocument/2006/relationships/package" Target="embeddings/Microsoft_Visio___13.vsdx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9" Type="http://schemas.openxmlformats.org/officeDocument/2006/relationships/package" Target="embeddings/Microsoft_Visio___6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package" Target="embeddings/Microsoft_Visio___10.vsdx"/><Relationship Id="rId40" Type="http://schemas.openxmlformats.org/officeDocument/2006/relationships/package" Target="embeddings/Microsoft_Visio___12.vsdx"/><Relationship Id="rId45" Type="http://schemas.openxmlformats.org/officeDocument/2006/relationships/image" Target="media/image18.emf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package" Target="embeddings/Microsoft_Visio___3.vsdx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10" Type="http://schemas.openxmlformats.org/officeDocument/2006/relationships/image" Target="media/image2.jpeg"/><Relationship Id="rId19" Type="http://schemas.openxmlformats.org/officeDocument/2006/relationships/package" Target="embeddings/Microsoft_Visio___1.vsdx"/><Relationship Id="rId31" Type="http://schemas.openxmlformats.org/officeDocument/2006/relationships/package" Target="embeddings/Microsoft_Visio___7.vsdx"/><Relationship Id="rId44" Type="http://schemas.openxmlformats.org/officeDocument/2006/relationships/package" Target="embeddings/Microsoft_Visio___14.vsdx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openxmlformats.org/officeDocument/2006/relationships/image" Target="media/image7.emf"/><Relationship Id="rId27" Type="http://schemas.openxmlformats.org/officeDocument/2006/relationships/package" Target="embeddings/Microsoft_Visio___5.vsdx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__9.vsdx"/><Relationship Id="rId43" Type="http://schemas.openxmlformats.org/officeDocument/2006/relationships/image" Target="media/image17.emf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package" Target="embeddings/Microsoft_Visio___.vsdx"/><Relationship Id="rId25" Type="http://schemas.openxmlformats.org/officeDocument/2006/relationships/package" Target="embeddings/Microsoft_Visio___4.vsdx"/><Relationship Id="rId33" Type="http://schemas.openxmlformats.org/officeDocument/2006/relationships/package" Target="embeddings/Microsoft_Visio___8.vsdx"/><Relationship Id="rId38" Type="http://schemas.openxmlformats.org/officeDocument/2006/relationships/package" Target="embeddings/Microsoft_Visio___11.vsdx"/><Relationship Id="rId46" Type="http://schemas.openxmlformats.org/officeDocument/2006/relationships/package" Target="embeddings/Microsoft_Visio___15.vsdx"/><Relationship Id="rId20" Type="http://schemas.openxmlformats.org/officeDocument/2006/relationships/image" Target="media/image6.emf"/><Relationship Id="rId41" Type="http://schemas.openxmlformats.org/officeDocument/2006/relationships/image" Target="media/image1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jie.ma\&#26700;&#38754;\&#24179;&#21488;&#35268;&#33539;\&#36890;&#29992;&#27169;&#26495;&#65288;&#35946;&#21326;&#29256;&#65289;20110426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53"/>
    <customShpInfo spid="_x0000_s102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FC92C5-8B8A-4CD7-91ED-BB983F760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通用模板（豪华版）20110426.dotx</Template>
  <TotalTime>4921</TotalTime>
  <Pages>11</Pages>
  <Words>437</Words>
  <Characters>2497</Characters>
  <Application>Microsoft Office Word</Application>
  <DocSecurity>0</DocSecurity>
  <Lines>20</Lines>
  <Paragraphs>5</Paragraphs>
  <ScaleCrop>false</ScaleCrop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up</dc:creator>
  <cp:lastModifiedBy>admin</cp:lastModifiedBy>
  <cp:revision>1321</cp:revision>
  <cp:lastPrinted>2022-03-25T03:39:00Z</cp:lastPrinted>
  <dcterms:created xsi:type="dcterms:W3CDTF">2013-06-20T13:36:00Z</dcterms:created>
  <dcterms:modified xsi:type="dcterms:W3CDTF">2022-06-02T01:35:00Z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8F854BC408FE477ABACC98B39DD09C07</vt:lpwstr>
  </property>
</Properties>
</file>